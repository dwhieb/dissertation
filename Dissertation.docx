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6D90A" w14:textId="77777777" w:rsidR="003F51D6" w:rsidRPr="003F51D6" w:rsidRDefault="003F51D6" w:rsidP="003F51D6">
      <w:pPr>
        <w:ind w:firstLine="0"/>
        <w:jc w:val="center"/>
        <w:rPr>
          <w:caps/>
        </w:rPr>
      </w:pPr>
      <w:r w:rsidRPr="003F51D6">
        <w:rPr>
          <w:caps/>
        </w:rPr>
        <w:t>University of California</w:t>
      </w:r>
    </w:p>
    <w:p w14:paraId="4CA13990" w14:textId="77777777" w:rsidR="003F51D6" w:rsidRDefault="003F51D6" w:rsidP="003F51D6">
      <w:pPr>
        <w:ind w:firstLine="0"/>
        <w:jc w:val="center"/>
      </w:pPr>
      <w:r>
        <w:t>Santa Barbara</w:t>
      </w:r>
    </w:p>
    <w:p w14:paraId="602A167D" w14:textId="77777777" w:rsidR="003F51D6" w:rsidRPr="00041D4A" w:rsidRDefault="00BC35A3" w:rsidP="00041D4A">
      <w:pPr>
        <w:pStyle w:val="Title"/>
      </w:pPr>
      <w:r>
        <w:t>{{</w:t>
      </w:r>
      <w:r w:rsidR="003F51D6" w:rsidRPr="00041D4A">
        <w:t>Lexical flexibility in discourse: A functional-typological approach</w:t>
      </w:r>
      <w:r>
        <w:t>}}</w:t>
      </w:r>
    </w:p>
    <w:p w14:paraId="49AD96B2" w14:textId="77777777" w:rsidR="00041D4A" w:rsidRDefault="00041D4A" w:rsidP="00041D4A">
      <w:pPr>
        <w:ind w:firstLine="0"/>
        <w:jc w:val="center"/>
      </w:pPr>
      <w:r>
        <w:t>A dissertation submitted in partial satisfaction of the requirements for the degree Doctor of Philosophy in Linguistics</w:t>
      </w:r>
    </w:p>
    <w:p w14:paraId="237B09FA" w14:textId="77777777" w:rsidR="00041D4A" w:rsidRDefault="00041D4A" w:rsidP="00DE0B45">
      <w:pPr>
        <w:spacing w:before="480" w:after="480"/>
        <w:ind w:firstLine="0"/>
        <w:jc w:val="center"/>
      </w:pPr>
      <w:r>
        <w:t>by</w:t>
      </w:r>
    </w:p>
    <w:p w14:paraId="423A7118" w14:textId="77777777" w:rsidR="00041D4A" w:rsidRDefault="00041D4A" w:rsidP="00041D4A">
      <w:pPr>
        <w:ind w:firstLine="0"/>
        <w:jc w:val="center"/>
      </w:pPr>
      <w:r>
        <w:t>Daniel W. Hieber</w:t>
      </w:r>
    </w:p>
    <w:p w14:paraId="5711852D" w14:textId="77777777" w:rsidR="00DE0B45" w:rsidRDefault="00DE0B45" w:rsidP="00DE0B45">
      <w:pPr>
        <w:spacing w:before="480"/>
        <w:ind w:firstLine="0"/>
        <w:jc w:val="center"/>
      </w:pPr>
      <w:r>
        <w:t>Committee in Charge:</w:t>
      </w:r>
    </w:p>
    <w:p w14:paraId="562EF8EC" w14:textId="77777777" w:rsidR="00DE0B45" w:rsidRPr="00B6560C" w:rsidRDefault="00DE0B45" w:rsidP="00DE0B45">
      <w:pPr>
        <w:ind w:firstLine="0"/>
        <w:jc w:val="center"/>
      </w:pPr>
      <w:r w:rsidRPr="00B6560C">
        <w:t>Professor Marianne Mithun, Chair</w:t>
      </w:r>
    </w:p>
    <w:p w14:paraId="63104CF3" w14:textId="77777777" w:rsidR="00DE0B45" w:rsidRPr="00B6560C" w:rsidRDefault="00DE0B45" w:rsidP="00DE0B45">
      <w:pPr>
        <w:ind w:firstLine="0"/>
        <w:jc w:val="center"/>
      </w:pPr>
      <w:r w:rsidRPr="00B6560C">
        <w:t>Professor Bernard Comrie</w:t>
      </w:r>
    </w:p>
    <w:p w14:paraId="0364F09B" w14:textId="77777777" w:rsidR="00DE0B45" w:rsidRPr="003E6013" w:rsidRDefault="00DE0B45" w:rsidP="00DE0B45">
      <w:pPr>
        <w:ind w:firstLine="0"/>
        <w:jc w:val="center"/>
      </w:pPr>
      <w:r w:rsidRPr="003E6013">
        <w:t>Professor Stefan</w:t>
      </w:r>
      <w:r w:rsidR="003E6013" w:rsidRPr="003E6013">
        <w:t xml:space="preserve"> Th. </w:t>
      </w:r>
      <w:r w:rsidR="003E6013">
        <w:t>Gries</w:t>
      </w:r>
      <w:r w:rsidRPr="003E6013">
        <w:t xml:space="preserve"> </w:t>
      </w:r>
    </w:p>
    <w:p w14:paraId="526F141E" w14:textId="77777777" w:rsidR="00DE0B45" w:rsidRPr="003E6013" w:rsidRDefault="00DE0B45" w:rsidP="00DE0B45">
      <w:pPr>
        <w:ind w:firstLine="0"/>
        <w:jc w:val="center"/>
      </w:pPr>
      <w:r w:rsidRPr="003E6013">
        <w:t>Pro</w:t>
      </w:r>
      <w:r w:rsidR="00BC35A3" w:rsidRPr="003E6013">
        <w:t>fessor William Croft</w:t>
      </w:r>
    </w:p>
    <w:p w14:paraId="0A63AA61" w14:textId="347A99BC" w:rsidR="003F51D6" w:rsidRPr="00E06076" w:rsidRDefault="00BC35A3" w:rsidP="00E06076">
      <w:pPr>
        <w:spacing w:before="480"/>
        <w:ind w:firstLine="0"/>
        <w:jc w:val="center"/>
      </w:pPr>
      <w:r w:rsidRPr="00E06076">
        <w:t>{{June 201</w:t>
      </w:r>
      <w:r w:rsidR="00A63288">
        <w:t>9</w:t>
      </w:r>
      <w:r w:rsidRPr="00E06076">
        <w:t>}}</w:t>
      </w:r>
    </w:p>
    <w:p w14:paraId="2C8BF8CC" w14:textId="77777777" w:rsidR="003F51D6" w:rsidRPr="00E06076" w:rsidRDefault="003F51D6" w:rsidP="003F51D6">
      <w:pPr>
        <w:ind w:firstLine="0"/>
        <w:jc w:val="center"/>
        <w:sectPr w:rsidR="003F51D6" w:rsidRPr="00E06076" w:rsidSect="00A605A0">
          <w:pgSz w:w="12240" w:h="15840"/>
          <w:pgMar w:top="1440" w:right="1440" w:bottom="1440" w:left="1800" w:header="720" w:footer="720" w:gutter="0"/>
          <w:cols w:space="720"/>
          <w:titlePg/>
          <w:docGrid w:linePitch="360"/>
        </w:sectPr>
      </w:pPr>
    </w:p>
    <w:p w14:paraId="10D46E5F" w14:textId="77777777" w:rsidR="003E6013" w:rsidRDefault="00E06076" w:rsidP="003E6013">
      <w:pPr>
        <w:spacing w:after="480"/>
        <w:ind w:firstLine="0"/>
        <w:jc w:val="center"/>
      </w:pPr>
      <w:r>
        <w:lastRenderedPageBreak/>
        <w:t>The dissertation of Daniel W. Hieber is approved.</w:t>
      </w:r>
    </w:p>
    <w:p w14:paraId="409AF832" w14:textId="77777777" w:rsidR="003E6013" w:rsidRDefault="003E6013" w:rsidP="003E6013">
      <w:pPr>
        <w:tabs>
          <w:tab w:val="left" w:pos="1440"/>
          <w:tab w:val="right" w:pos="7560"/>
        </w:tabs>
        <w:spacing w:line="240" w:lineRule="auto"/>
        <w:ind w:firstLine="0"/>
      </w:pPr>
      <w:r>
        <w:tab/>
      </w:r>
      <w:r>
        <w:rPr>
          <w:u w:val="single"/>
        </w:rPr>
        <w:tab/>
      </w:r>
    </w:p>
    <w:p w14:paraId="14306D29" w14:textId="77777777" w:rsidR="003E6013" w:rsidRDefault="003E6013" w:rsidP="003E6013">
      <w:pPr>
        <w:tabs>
          <w:tab w:val="left" w:pos="1440"/>
          <w:tab w:val="right" w:pos="7560"/>
        </w:tabs>
        <w:spacing w:after="720" w:line="240" w:lineRule="auto"/>
        <w:ind w:firstLine="0"/>
      </w:pPr>
      <w:r>
        <w:tab/>
        <w:t>Bernard Comrie</w:t>
      </w:r>
    </w:p>
    <w:p w14:paraId="20D86CF4" w14:textId="77777777" w:rsidR="003E6013" w:rsidRDefault="003E6013" w:rsidP="003E6013">
      <w:pPr>
        <w:tabs>
          <w:tab w:val="left" w:pos="1440"/>
          <w:tab w:val="left" w:pos="1672"/>
          <w:tab w:val="right" w:pos="7560"/>
        </w:tabs>
        <w:spacing w:line="240" w:lineRule="auto"/>
        <w:ind w:firstLine="0"/>
      </w:pPr>
      <w: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9D882D1" w14:textId="77777777" w:rsidR="003E6013" w:rsidRDefault="003E6013" w:rsidP="003E6013">
      <w:pPr>
        <w:tabs>
          <w:tab w:val="left" w:pos="1440"/>
          <w:tab w:val="right" w:pos="7560"/>
        </w:tabs>
        <w:spacing w:after="720" w:line="240" w:lineRule="auto"/>
        <w:ind w:firstLine="0"/>
      </w:pPr>
      <w:r>
        <w:tab/>
        <w:t xml:space="preserve">Stefan Th. Gries </w:t>
      </w:r>
    </w:p>
    <w:p w14:paraId="721F4BE9" w14:textId="77777777" w:rsidR="003E6013" w:rsidRDefault="003E6013" w:rsidP="003E6013">
      <w:pPr>
        <w:tabs>
          <w:tab w:val="left" w:pos="1440"/>
          <w:tab w:val="right" w:pos="7560"/>
        </w:tabs>
        <w:spacing w:line="240" w:lineRule="auto"/>
        <w:ind w:firstLine="0"/>
      </w:pPr>
      <w:r>
        <w:tab/>
      </w:r>
      <w:r>
        <w:rPr>
          <w:u w:val="single"/>
        </w:rPr>
        <w:tab/>
      </w:r>
    </w:p>
    <w:p w14:paraId="35B02E7E" w14:textId="77777777" w:rsidR="003E6013" w:rsidRDefault="003E6013" w:rsidP="003E6013">
      <w:pPr>
        <w:tabs>
          <w:tab w:val="left" w:pos="1440"/>
          <w:tab w:val="right" w:pos="7560"/>
        </w:tabs>
        <w:spacing w:after="720" w:line="240" w:lineRule="auto"/>
        <w:ind w:firstLine="0"/>
      </w:pPr>
      <w:r>
        <w:tab/>
        <w:t xml:space="preserve">William Croft </w:t>
      </w:r>
    </w:p>
    <w:p w14:paraId="42F47390" w14:textId="77777777" w:rsidR="003E6013" w:rsidRDefault="003E6013" w:rsidP="003E6013">
      <w:pPr>
        <w:tabs>
          <w:tab w:val="left" w:pos="1440"/>
          <w:tab w:val="right" w:pos="7560"/>
        </w:tabs>
        <w:spacing w:line="240" w:lineRule="auto"/>
        <w:ind w:firstLine="0"/>
      </w:pPr>
      <w:r>
        <w:tab/>
      </w:r>
      <w:r>
        <w:rPr>
          <w:u w:val="single"/>
        </w:rPr>
        <w:tab/>
      </w:r>
    </w:p>
    <w:p w14:paraId="37022258" w14:textId="77777777" w:rsidR="003E6013" w:rsidRDefault="003E6013" w:rsidP="003E6013">
      <w:pPr>
        <w:tabs>
          <w:tab w:val="left" w:pos="1440"/>
          <w:tab w:val="right" w:pos="7560"/>
        </w:tabs>
        <w:spacing w:after="720" w:line="240" w:lineRule="auto"/>
        <w:ind w:firstLine="0"/>
      </w:pPr>
      <w:r>
        <w:tab/>
        <w:t>Marianne Mithun, Committee Chair</w:t>
      </w:r>
    </w:p>
    <w:p w14:paraId="67EC6B4C" w14:textId="6C4E33D1" w:rsidR="005B385D" w:rsidRPr="003E6013" w:rsidRDefault="005B385D" w:rsidP="005B385D">
      <w:pPr>
        <w:tabs>
          <w:tab w:val="left" w:pos="1440"/>
          <w:tab w:val="right" w:pos="7560"/>
        </w:tabs>
        <w:spacing w:before="1440" w:after="720" w:line="240" w:lineRule="auto"/>
        <w:ind w:firstLine="0"/>
        <w:jc w:val="center"/>
      </w:pPr>
      <w:r>
        <w:t>{{June 201</w:t>
      </w:r>
      <w:r w:rsidR="00A63288">
        <w:t>9</w:t>
      </w:r>
      <w:r>
        <w:t>}}</w:t>
      </w:r>
    </w:p>
    <w:p w14:paraId="73DD40F0" w14:textId="77777777" w:rsidR="00E06076" w:rsidRDefault="00E06076" w:rsidP="00E06076">
      <w:pPr>
        <w:spacing w:after="480"/>
        <w:ind w:firstLine="0"/>
        <w:jc w:val="center"/>
      </w:pPr>
    </w:p>
    <w:p w14:paraId="0A111A79" w14:textId="77777777" w:rsidR="00E06076" w:rsidRPr="003F51D6" w:rsidRDefault="00E06076" w:rsidP="00E06076">
      <w:pPr>
        <w:spacing w:after="480"/>
        <w:ind w:firstLine="0"/>
        <w:jc w:val="center"/>
        <w:sectPr w:rsidR="00E06076" w:rsidRPr="003F51D6" w:rsidSect="00565FF7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</w:p>
    <w:p w14:paraId="4D313AFF" w14:textId="77777777" w:rsidR="00A605A0" w:rsidRDefault="00781446" w:rsidP="0055079D">
      <w:pPr>
        <w:spacing w:after="480"/>
        <w:ind w:firstLine="0"/>
        <w:jc w:val="center"/>
      </w:pPr>
      <w:r>
        <w:lastRenderedPageBreak/>
        <w:t>{{</w:t>
      </w:r>
      <w:r w:rsidR="00E87FDA">
        <w:t>Lexical flexibility in discourse: A functional-typological approach</w:t>
      </w:r>
      <w:r>
        <w:t>}}</w:t>
      </w:r>
    </w:p>
    <w:p w14:paraId="74B11476" w14:textId="602B1B52" w:rsidR="0055079D" w:rsidRDefault="0055079D" w:rsidP="0055079D">
      <w:pPr>
        <w:ind w:firstLine="0"/>
        <w:jc w:val="center"/>
      </w:pPr>
      <w:r>
        <w:t>Copyright © {{201</w:t>
      </w:r>
      <w:r w:rsidR="00A63288">
        <w:t>9</w:t>
      </w:r>
      <w:r>
        <w:t>}}</w:t>
      </w:r>
    </w:p>
    <w:p w14:paraId="486AEC2D" w14:textId="77777777" w:rsidR="0055079D" w:rsidRDefault="0055079D" w:rsidP="0055079D">
      <w:pPr>
        <w:ind w:firstLine="0"/>
        <w:jc w:val="center"/>
      </w:pPr>
      <w:r>
        <w:t>by</w:t>
      </w:r>
    </w:p>
    <w:p w14:paraId="48F3572F" w14:textId="77777777" w:rsidR="0055079D" w:rsidRPr="00B6560C" w:rsidRDefault="0055079D" w:rsidP="0055079D">
      <w:pPr>
        <w:spacing w:after="480"/>
        <w:ind w:firstLine="0"/>
        <w:jc w:val="center"/>
        <w:sectPr w:rsidR="0055079D" w:rsidRPr="00B6560C" w:rsidSect="00E87FDA">
          <w:footerReference w:type="default" r:id="rId8"/>
          <w:pgSz w:w="12240" w:h="15840" w:code="1"/>
          <w:pgMar w:top="1440" w:right="1440" w:bottom="1440" w:left="1800" w:header="720" w:footer="720" w:gutter="0"/>
          <w:pgNumType w:fmt="lowerRoman"/>
          <w:cols w:space="720"/>
          <w:vAlign w:val="bottom"/>
          <w:docGrid w:linePitch="360"/>
        </w:sectPr>
      </w:pPr>
      <w:r w:rsidRPr="00B6560C">
        <w:t>Daniel W. Hieber</w:t>
      </w:r>
    </w:p>
    <w:p w14:paraId="3A6481F0" w14:textId="77777777" w:rsidR="00AD711D" w:rsidRDefault="004934A3" w:rsidP="004934A3">
      <w:pPr>
        <w:pStyle w:val="NoSpacing"/>
        <w:ind w:firstLine="0"/>
        <w:jc w:val="center"/>
        <w:sectPr w:rsidR="00AD711D" w:rsidSect="004934A3">
          <w:pgSz w:w="12240" w:h="15840"/>
          <w:pgMar w:top="1440" w:right="1440" w:bottom="1440" w:left="1800" w:header="720" w:footer="720" w:gutter="0"/>
          <w:pgNumType w:fmt="lowerRoman"/>
          <w:cols w:space="720"/>
          <w:vAlign w:val="center"/>
          <w:docGrid w:linePitch="360"/>
        </w:sectPr>
      </w:pPr>
      <w:r>
        <w:lastRenderedPageBreak/>
        <w:t>{{Dedication}}</w:t>
      </w:r>
    </w:p>
    <w:p w14:paraId="3CD9A230" w14:textId="77777777" w:rsidR="00A605A0" w:rsidRPr="00EC39DE" w:rsidRDefault="00A605A0" w:rsidP="00F1057E">
      <w:pPr>
        <w:pStyle w:val="Heading1"/>
        <w:numPr>
          <w:ilvl w:val="0"/>
          <w:numId w:val="0"/>
        </w:numPr>
      </w:pPr>
      <w:bookmarkStart w:id="0" w:name="_Toc503320429"/>
      <w:r w:rsidRPr="00EC39DE">
        <w:lastRenderedPageBreak/>
        <w:t>Acknowledgments</w:t>
      </w:r>
      <w:bookmarkEnd w:id="0"/>
    </w:p>
    <w:p w14:paraId="042FE8A7" w14:textId="77777777" w:rsidR="00AD711D" w:rsidRDefault="004F7C99" w:rsidP="00893144">
      <w:pPr>
        <w:pStyle w:val="NoSpacing"/>
        <w:sectPr w:rsidR="00AD711D" w:rsidSect="00A605A0">
          <w:pgSz w:w="12240" w:h="15840"/>
          <w:pgMar w:top="1440" w:right="1440" w:bottom="1440" w:left="1800" w:header="720" w:footer="720" w:gutter="0"/>
          <w:pgNumType w:fmt="lowerRoman"/>
          <w:cols w:space="720"/>
          <w:docGrid w:linePitch="360"/>
        </w:sectPr>
      </w:pPr>
      <w:r>
        <w:t>{{Acknowledgments}}</w:t>
      </w:r>
    </w:p>
    <w:p w14:paraId="3CFD00A5" w14:textId="77777777" w:rsidR="00A605A0" w:rsidRDefault="00BA31C7" w:rsidP="00F1057E">
      <w:pPr>
        <w:pStyle w:val="Heading1"/>
        <w:numPr>
          <w:ilvl w:val="0"/>
          <w:numId w:val="0"/>
        </w:numPr>
      </w:pPr>
      <w:bookmarkStart w:id="1" w:name="_Toc503320430"/>
      <w:r>
        <w:lastRenderedPageBreak/>
        <w:t>Curriculum Vitae</w:t>
      </w:r>
      <w:bookmarkEnd w:id="1"/>
    </w:p>
    <w:p w14:paraId="510E99B3" w14:textId="77777777" w:rsidR="00BA31C7" w:rsidRPr="00BA31C7" w:rsidRDefault="00BA31C7" w:rsidP="00F1057E">
      <w:pPr>
        <w:spacing w:after="240" w:line="240" w:lineRule="auto"/>
        <w:ind w:firstLine="0"/>
        <w:jc w:val="center"/>
      </w:pPr>
      <w:r>
        <w:t>Daniel W. Hieber</w:t>
      </w:r>
    </w:p>
    <w:p w14:paraId="382B471D" w14:textId="2A146715" w:rsidR="00247BEE" w:rsidRDefault="00247BEE" w:rsidP="00EC39DE">
      <w:pPr>
        <w:pStyle w:val="NoSpacing"/>
        <w:ind w:firstLine="0"/>
        <w:jc w:val="center"/>
      </w:pPr>
      <w:r>
        <w:t>{{June 201</w:t>
      </w:r>
      <w:r w:rsidR="00A63288">
        <w:t>9</w:t>
      </w:r>
      <w:r>
        <w:t>}}</w:t>
      </w:r>
    </w:p>
    <w:p w14:paraId="6F53EA44" w14:textId="77777777" w:rsidR="00247BEE" w:rsidRPr="00EC39DE" w:rsidRDefault="00247BEE" w:rsidP="00EC39DE">
      <w:pPr>
        <w:spacing w:before="240"/>
        <w:ind w:firstLine="0"/>
        <w:rPr>
          <w:smallCaps/>
        </w:rPr>
      </w:pPr>
      <w:r w:rsidRPr="00EC39DE">
        <w:rPr>
          <w:smallCaps/>
        </w:rPr>
        <w:t>Education</w:t>
      </w:r>
    </w:p>
    <w:p w14:paraId="014F1E87" w14:textId="77777777" w:rsidR="00EC39DE" w:rsidRDefault="00EC39DE" w:rsidP="00CB3A57">
      <w:pPr>
        <w:spacing w:after="120" w:line="240" w:lineRule="auto"/>
        <w:ind w:left="360" w:hanging="360"/>
      </w:pPr>
      <w:r>
        <w:t>Bachelor of Arts in Linguistics &amp; Philosophy, The College of William &amp; Mary, June 2008 (magna cum laude)</w:t>
      </w:r>
    </w:p>
    <w:p w14:paraId="5352E334" w14:textId="77777777" w:rsidR="00EC39DE" w:rsidRDefault="00EC39DE" w:rsidP="00CB3A57">
      <w:pPr>
        <w:spacing w:after="120" w:line="240" w:lineRule="auto"/>
        <w:ind w:left="360" w:hanging="360"/>
      </w:pPr>
      <w:r>
        <w:t>Master of Arts in Linguistics, University of California, Santa Barbara, March 2016</w:t>
      </w:r>
    </w:p>
    <w:p w14:paraId="2DE32AA5" w14:textId="3FDBB1AB" w:rsidR="00EC39DE" w:rsidRDefault="00EC39DE" w:rsidP="00CB3A57">
      <w:pPr>
        <w:spacing w:after="120" w:line="240" w:lineRule="auto"/>
        <w:ind w:left="360" w:hanging="360"/>
      </w:pPr>
      <w:r>
        <w:t>Doctor of Philosophy in Linguistics, University of California, Santa Barbara, {{June 201</w:t>
      </w:r>
      <w:r w:rsidR="00A63288">
        <w:t>9</w:t>
      </w:r>
      <w:r>
        <w:t>}}</w:t>
      </w:r>
    </w:p>
    <w:p w14:paraId="7EE7B855" w14:textId="77777777" w:rsidR="00EC39DE" w:rsidRPr="00451E00" w:rsidRDefault="00EC39DE" w:rsidP="00451E00">
      <w:pPr>
        <w:spacing w:before="240"/>
        <w:ind w:left="360" w:hanging="360"/>
        <w:rPr>
          <w:smallCaps/>
        </w:rPr>
      </w:pPr>
      <w:r w:rsidRPr="00451E00">
        <w:rPr>
          <w:smallCaps/>
        </w:rPr>
        <w:t>Professional Experience</w:t>
      </w:r>
    </w:p>
    <w:p w14:paraId="1A977E28" w14:textId="77777777" w:rsidR="00EC39DE" w:rsidRDefault="00EC39DE" w:rsidP="00CB3A57">
      <w:pPr>
        <w:spacing w:after="120" w:line="240" w:lineRule="auto"/>
        <w:ind w:left="360" w:hanging="360"/>
        <w:rPr>
          <w:rFonts w:cs="Times New Roman"/>
        </w:rPr>
      </w:pPr>
      <w:r>
        <w:t>2008</w:t>
      </w:r>
      <w:r>
        <w:rPr>
          <w:rFonts w:cs="Times New Roman"/>
        </w:rPr>
        <w:t>–201</w:t>
      </w:r>
      <w:r w:rsidR="00451E00">
        <w:rPr>
          <w:rFonts w:cs="Times New Roman"/>
        </w:rPr>
        <w:t>1</w:t>
      </w:r>
      <w:r>
        <w:rPr>
          <w:rFonts w:cs="Times New Roman"/>
        </w:rPr>
        <w:t xml:space="preserve">: </w:t>
      </w:r>
      <w:r w:rsidR="00451E00">
        <w:rPr>
          <w:rFonts w:cs="Times New Roman"/>
        </w:rPr>
        <w:t xml:space="preserve">Editor, Endangered Language Program, </w:t>
      </w:r>
      <w:r>
        <w:rPr>
          <w:rFonts w:cs="Times New Roman"/>
        </w:rPr>
        <w:t>Rosetta Stone Ltd.</w:t>
      </w:r>
    </w:p>
    <w:p w14:paraId="40CF7FF3" w14:textId="77777777" w:rsidR="00451E00" w:rsidRDefault="00451E00" w:rsidP="00CB3A57">
      <w:pPr>
        <w:spacing w:after="120" w:line="240" w:lineRule="auto"/>
        <w:ind w:left="360" w:hanging="360"/>
        <w:rPr>
          <w:rFonts w:cs="Times New Roman"/>
        </w:rPr>
      </w:pPr>
      <w:r>
        <w:rPr>
          <w:rFonts w:cs="Times New Roman"/>
        </w:rPr>
        <w:t>2011–2013: Associate Researcher, Research Labs, Rosetta Stone Ltd.</w:t>
      </w:r>
    </w:p>
    <w:p w14:paraId="736C68B0" w14:textId="77777777" w:rsidR="00EC39DE" w:rsidRDefault="00EC39DE" w:rsidP="00CB3A57">
      <w:pPr>
        <w:spacing w:after="120" w:line="240" w:lineRule="auto"/>
        <w:ind w:left="360" w:hanging="360"/>
      </w:pPr>
      <w:r>
        <w:t>201</w:t>
      </w:r>
      <w:r w:rsidR="00451E00">
        <w:t>4</w:t>
      </w:r>
      <w:r w:rsidR="00451E00">
        <w:rPr>
          <w:rFonts w:cs="Times New Roman"/>
        </w:rPr>
        <w:t>–</w:t>
      </w:r>
      <w:r w:rsidR="00451E00">
        <w:t>2015: Research Assistant, Department of Linguistics, University of California, Santa Barbara</w:t>
      </w:r>
    </w:p>
    <w:p w14:paraId="20F918DB" w14:textId="77777777" w:rsidR="00451E00" w:rsidRDefault="00451E00" w:rsidP="00CB3A57">
      <w:pPr>
        <w:spacing w:after="120" w:line="240" w:lineRule="auto"/>
        <w:ind w:left="360" w:hanging="360"/>
      </w:pPr>
      <w:r>
        <w:t>2015</w:t>
      </w:r>
      <w:r>
        <w:rPr>
          <w:rFonts w:cs="Times New Roman"/>
        </w:rPr>
        <w:t>–</w:t>
      </w:r>
      <w:r>
        <w:t>2017: Teaching Assistant, Department of Linguistics, University of California, Santa Barbara</w:t>
      </w:r>
    </w:p>
    <w:p w14:paraId="0F3B5936" w14:textId="77777777" w:rsidR="008639DD" w:rsidRPr="008639DD" w:rsidRDefault="008639DD" w:rsidP="008639DD">
      <w:pPr>
        <w:spacing w:before="240"/>
        <w:ind w:firstLine="0"/>
        <w:rPr>
          <w:smallCaps/>
        </w:rPr>
      </w:pPr>
      <w:r w:rsidRPr="008639DD">
        <w:rPr>
          <w:smallCaps/>
        </w:rPr>
        <w:t>Publications</w:t>
      </w:r>
    </w:p>
    <w:p w14:paraId="72DA2350" w14:textId="77777777" w:rsidR="00CB3A57" w:rsidRDefault="00CB3A57" w:rsidP="00CB3A57">
      <w:pPr>
        <w:spacing w:after="120" w:line="240" w:lineRule="auto"/>
        <w:ind w:left="360" w:hanging="360"/>
      </w:pPr>
      <w:r>
        <w:t xml:space="preserve">2013. On linguistics, linguists, and our times: A linguist’s personal narrative reviewed. </w:t>
      </w:r>
      <w:r w:rsidRPr="00CB3A57">
        <w:rPr>
          <w:rStyle w:val="BookTitle"/>
        </w:rPr>
        <w:t>Linguistic Typology</w:t>
      </w:r>
      <w:r>
        <w:t xml:space="preserve"> 17(2): 291</w:t>
      </w:r>
      <w:r>
        <w:rPr>
          <w:rFonts w:cs="Times New Roman"/>
        </w:rPr>
        <w:t>–</w:t>
      </w:r>
      <w:r>
        <w:t>321.</w:t>
      </w:r>
    </w:p>
    <w:p w14:paraId="3589A4D5" w14:textId="77777777" w:rsidR="008C2B04" w:rsidRPr="008C2B04" w:rsidRDefault="008C2B04" w:rsidP="00CB3A57">
      <w:pPr>
        <w:spacing w:after="120" w:line="240" w:lineRule="auto"/>
        <w:ind w:left="360" w:hanging="360"/>
      </w:pPr>
      <w:r>
        <w:t xml:space="preserve">2016. </w:t>
      </w:r>
      <w:r w:rsidRPr="008C2B04">
        <w:rPr>
          <w:rStyle w:val="BookTitle"/>
        </w:rPr>
        <w:t>The cohesive function of prosody in Ékegusií (Kisii) narratives: A functional-typological approach.</w:t>
      </w:r>
      <w:r>
        <w:t xml:space="preserve"> Unpublished M.A. thesis in Linguistics, University of California, Santa Barbara.</w:t>
      </w:r>
    </w:p>
    <w:p w14:paraId="7C854116" w14:textId="77777777" w:rsidR="00CB3A57" w:rsidRDefault="00CB3A57" w:rsidP="00CB3A57">
      <w:pPr>
        <w:spacing w:after="120" w:line="240" w:lineRule="auto"/>
        <w:ind w:left="360" w:hanging="360"/>
      </w:pPr>
      <w:r>
        <w:t xml:space="preserve">2018. Category genesis in Chitimacha: A constructional approach. In </w:t>
      </w:r>
      <w:r w:rsidRPr="00CB3A57">
        <w:t xml:space="preserve">Kristel Van Goethem, Muriel Norde, Evie </w:t>
      </w:r>
      <w:proofErr w:type="spellStart"/>
      <w:r w:rsidRPr="00CB3A57">
        <w:t>Cousse</w:t>
      </w:r>
      <w:proofErr w:type="spellEnd"/>
      <w:r w:rsidRPr="00CB3A57">
        <w:t xml:space="preserve">́, &amp; Gudrun </w:t>
      </w:r>
      <w:proofErr w:type="spellStart"/>
      <w:r w:rsidRPr="00CB3A57">
        <w:t>Vanderbauwhede</w:t>
      </w:r>
      <w:proofErr w:type="spellEnd"/>
      <w:r w:rsidRPr="00CB3A57">
        <w:t xml:space="preserve"> (eds.),</w:t>
      </w:r>
      <w:r>
        <w:t xml:space="preserve"> </w:t>
      </w:r>
      <w:r w:rsidRPr="00CB3A57">
        <w:rPr>
          <w:rStyle w:val="BookTitle"/>
        </w:rPr>
        <w:t>Category change from a constructional perspective</w:t>
      </w:r>
      <w:r>
        <w:t xml:space="preserve"> (Constructional Approaches to Language 20), 15</w:t>
      </w:r>
      <w:r>
        <w:rPr>
          <w:rFonts w:cs="Times New Roman"/>
        </w:rPr>
        <w:t>–</w:t>
      </w:r>
      <w:r>
        <w:t>46. John Benjamins.</w:t>
      </w:r>
    </w:p>
    <w:p w14:paraId="1F1EF4A9" w14:textId="77777777" w:rsidR="00EC39DE" w:rsidRDefault="00CB3A57" w:rsidP="00CB3A57">
      <w:pPr>
        <w:spacing w:after="120" w:line="240" w:lineRule="auto"/>
        <w:ind w:left="360" w:hanging="360"/>
      </w:pPr>
      <w:r>
        <w:t xml:space="preserve">{{2018}}. </w:t>
      </w:r>
      <w:r w:rsidR="008639DD">
        <w:t>Semantic alignment in Chitimacha</w:t>
      </w:r>
      <w:r>
        <w:t>.</w:t>
      </w:r>
      <w:r w:rsidR="008639DD">
        <w:t xml:space="preserve"> </w:t>
      </w:r>
      <w:r w:rsidR="008639DD" w:rsidRPr="008639DD">
        <w:rPr>
          <w:rStyle w:val="BookTitle"/>
        </w:rPr>
        <w:t>International Journal of American Linguistics</w:t>
      </w:r>
      <w:r w:rsidR="008639DD">
        <w:t xml:space="preserve"> {{Volume(Issue</w:t>
      </w:r>
      <w:proofErr w:type="gramStart"/>
      <w:r w:rsidR="008639DD">
        <w:t>):Pages</w:t>
      </w:r>
      <w:proofErr w:type="gramEnd"/>
      <w:r w:rsidR="008639DD">
        <w:t>}}.</w:t>
      </w:r>
    </w:p>
    <w:p w14:paraId="019CC10E" w14:textId="77777777" w:rsidR="00BF4AAB" w:rsidRDefault="00BF4AAB" w:rsidP="00CB3A57">
      <w:pPr>
        <w:spacing w:after="120" w:line="240" w:lineRule="auto"/>
        <w:ind w:left="360" w:hanging="360"/>
      </w:pPr>
      <w:r>
        <w:t>{{Additional Publications Here}}.</w:t>
      </w:r>
    </w:p>
    <w:p w14:paraId="75A6D866" w14:textId="77777777" w:rsidR="00B31B09" w:rsidRPr="00F10022" w:rsidRDefault="00B31B09" w:rsidP="00F10022">
      <w:pPr>
        <w:spacing w:before="240"/>
        <w:ind w:left="360" w:hanging="360"/>
        <w:rPr>
          <w:smallCaps/>
        </w:rPr>
      </w:pPr>
      <w:r w:rsidRPr="00F10022">
        <w:rPr>
          <w:smallCaps/>
        </w:rPr>
        <w:t>Fields of Study</w:t>
      </w:r>
    </w:p>
    <w:p w14:paraId="1CC8C89B" w14:textId="77777777" w:rsidR="00B31B09" w:rsidRDefault="00B31B09" w:rsidP="00CB3A57">
      <w:pPr>
        <w:spacing w:after="120" w:line="240" w:lineRule="auto"/>
        <w:ind w:left="360" w:hanging="360"/>
      </w:pPr>
      <w:r>
        <w:t>Major Field</w:t>
      </w:r>
      <w:r w:rsidR="00F10022">
        <w:t>s: Linguistic Typology, Language Documentation &amp; Description, Language Revitalization, Prosody, Discourse, Language Change, Language Contact, Digital Linguistics, Corpus Linguistics</w:t>
      </w:r>
    </w:p>
    <w:p w14:paraId="5DC49196" w14:textId="77777777" w:rsidR="00F10022" w:rsidRDefault="00F10022" w:rsidP="00CB3A57">
      <w:pPr>
        <w:spacing w:after="120" w:line="240" w:lineRule="auto"/>
        <w:ind w:left="360" w:hanging="360"/>
      </w:pPr>
      <w:r>
        <w:lastRenderedPageBreak/>
        <w:t xml:space="preserve">Linguistic Typology with Professor Bernard Comrie </w:t>
      </w:r>
      <w:r w:rsidR="00117264">
        <w:t>&amp;</w:t>
      </w:r>
      <w:r>
        <w:t xml:space="preserve"> Professor Marianne Mithun</w:t>
      </w:r>
    </w:p>
    <w:p w14:paraId="591218EF" w14:textId="77777777" w:rsidR="00F10022" w:rsidRDefault="00F10022" w:rsidP="00CB3A57">
      <w:pPr>
        <w:spacing w:after="120" w:line="240" w:lineRule="auto"/>
        <w:ind w:left="360" w:hanging="360"/>
      </w:pPr>
      <w:r>
        <w:t>Language Documentation &amp; Description with Professor Eric Campbell</w:t>
      </w:r>
      <w:r w:rsidR="00117264">
        <w:t>, Professor Carol Genetti, &amp; Professor Marianne Mithun</w:t>
      </w:r>
    </w:p>
    <w:p w14:paraId="265362D1" w14:textId="77777777" w:rsidR="00117264" w:rsidRDefault="00117264" w:rsidP="00CB3A57">
      <w:pPr>
        <w:spacing w:after="120" w:line="240" w:lineRule="auto"/>
        <w:ind w:left="360" w:hanging="360"/>
      </w:pPr>
      <w:r>
        <w:t>Language Revitalization with Professor Carol Genetti</w:t>
      </w:r>
    </w:p>
    <w:p w14:paraId="6802A52B" w14:textId="77777777" w:rsidR="00117264" w:rsidRDefault="00117264" w:rsidP="00CB3A57">
      <w:pPr>
        <w:spacing w:after="120" w:line="240" w:lineRule="auto"/>
        <w:ind w:left="360" w:hanging="360"/>
      </w:pPr>
      <w:r>
        <w:t>Prosody with Professor Carol Genetti, Professor Matthew Gordon, &amp; Professor Marianne Mithun</w:t>
      </w:r>
    </w:p>
    <w:p w14:paraId="48875A22" w14:textId="77777777" w:rsidR="00117264" w:rsidRDefault="00117264" w:rsidP="00CB3A57">
      <w:pPr>
        <w:spacing w:after="120" w:line="240" w:lineRule="auto"/>
        <w:ind w:left="360" w:hanging="360"/>
      </w:pPr>
      <w:r>
        <w:t>Discourse with Professor Patricia Clancy, Professor John W. DuBois, Professor Carol Genetti, &amp; Professor Marianne Mithun</w:t>
      </w:r>
    </w:p>
    <w:p w14:paraId="0B999954" w14:textId="77777777" w:rsidR="00117264" w:rsidRDefault="00117264" w:rsidP="00CB3A57">
      <w:pPr>
        <w:spacing w:after="120" w:line="240" w:lineRule="auto"/>
        <w:ind w:left="360" w:hanging="360"/>
      </w:pPr>
      <w:r>
        <w:t>Language Change with Professor Marianne Mithun</w:t>
      </w:r>
    </w:p>
    <w:p w14:paraId="1E9BF03A" w14:textId="77777777" w:rsidR="00117264" w:rsidRDefault="00117264" w:rsidP="00CB3A57">
      <w:pPr>
        <w:spacing w:after="120" w:line="240" w:lineRule="auto"/>
        <w:ind w:left="360" w:hanging="360"/>
      </w:pPr>
      <w:r>
        <w:t>Language Contact with Professor Marianne Mithun</w:t>
      </w:r>
    </w:p>
    <w:p w14:paraId="5F5BAA33" w14:textId="77777777" w:rsidR="00117264" w:rsidRDefault="00117264" w:rsidP="00CB3A57">
      <w:pPr>
        <w:spacing w:after="120" w:line="240" w:lineRule="auto"/>
        <w:ind w:left="360" w:hanging="360"/>
      </w:pPr>
      <w:r>
        <w:t>Digital Linguistics with Professor Eric Campbell &amp; Professor Stefan Th. Gries</w:t>
      </w:r>
    </w:p>
    <w:p w14:paraId="5A9D4B28" w14:textId="77777777" w:rsidR="00117264" w:rsidRDefault="00117264" w:rsidP="00CB3A57">
      <w:pPr>
        <w:spacing w:after="120" w:line="240" w:lineRule="auto"/>
        <w:ind w:left="360" w:hanging="360"/>
      </w:pPr>
      <w:r>
        <w:t>Corpus Linguistics with Professor Eric Campbell, Professor John W. DuBois, &amp; Professor Stefan Th. Gries</w:t>
      </w:r>
    </w:p>
    <w:p w14:paraId="5F591532" w14:textId="77777777" w:rsidR="00F10022" w:rsidRDefault="00F10022" w:rsidP="00CB3A57">
      <w:pPr>
        <w:spacing w:after="120" w:line="240" w:lineRule="auto"/>
        <w:ind w:left="360" w:hanging="360"/>
      </w:pPr>
    </w:p>
    <w:p w14:paraId="778F0CEE" w14:textId="77777777" w:rsidR="00CB3A57" w:rsidRDefault="00CB3A57" w:rsidP="008639DD">
      <w:pPr>
        <w:spacing w:line="240" w:lineRule="auto"/>
        <w:ind w:left="360" w:hanging="360"/>
      </w:pPr>
    </w:p>
    <w:p w14:paraId="45F00AA2" w14:textId="77777777" w:rsidR="008639DD" w:rsidRDefault="008639DD" w:rsidP="008639DD">
      <w:pPr>
        <w:spacing w:line="240" w:lineRule="auto"/>
        <w:ind w:left="360" w:hanging="360"/>
      </w:pPr>
    </w:p>
    <w:p w14:paraId="24D4D294" w14:textId="77777777" w:rsidR="00CB3A57" w:rsidRPr="00247BEE" w:rsidRDefault="00CB3A57" w:rsidP="008639DD">
      <w:pPr>
        <w:spacing w:line="240" w:lineRule="auto"/>
        <w:ind w:left="360" w:hanging="360"/>
        <w:sectPr w:rsidR="00CB3A57" w:rsidRPr="00247BEE" w:rsidSect="00A605A0">
          <w:pgSz w:w="12240" w:h="15840"/>
          <w:pgMar w:top="1440" w:right="1440" w:bottom="1440" w:left="1800" w:header="720" w:footer="720" w:gutter="0"/>
          <w:pgNumType w:fmt="lowerRoman"/>
          <w:cols w:space="720"/>
          <w:docGrid w:linePitch="360"/>
        </w:sectPr>
      </w:pPr>
    </w:p>
    <w:p w14:paraId="139F368F" w14:textId="77777777" w:rsidR="00AD711D" w:rsidRDefault="006C58DD" w:rsidP="00F1057E">
      <w:pPr>
        <w:pStyle w:val="Heading1"/>
        <w:numPr>
          <w:ilvl w:val="0"/>
          <w:numId w:val="0"/>
        </w:numPr>
      </w:pPr>
      <w:bookmarkStart w:id="2" w:name="_Toc503320431"/>
      <w:r w:rsidRPr="00573A1D">
        <w:lastRenderedPageBreak/>
        <w:t>Abstract</w:t>
      </w:r>
      <w:bookmarkEnd w:id="2"/>
    </w:p>
    <w:p w14:paraId="5DFCC7AA" w14:textId="77777777" w:rsidR="00766C8F" w:rsidRDefault="00B812F5" w:rsidP="00A57A56">
      <w:pPr>
        <w:spacing w:before="240"/>
        <w:ind w:firstLine="0"/>
        <w:jc w:val="center"/>
      </w:pPr>
      <w:r>
        <w:t>{{</w:t>
      </w:r>
      <w:r w:rsidR="00A57A56">
        <w:t>Lexical flexibility in discourse: A functional-typological approach</w:t>
      </w:r>
      <w:r>
        <w:t>}}</w:t>
      </w:r>
    </w:p>
    <w:p w14:paraId="4584BC0B" w14:textId="77777777" w:rsidR="00A57A56" w:rsidRDefault="00A57A56" w:rsidP="00766C8F">
      <w:pPr>
        <w:ind w:firstLine="0"/>
        <w:jc w:val="center"/>
      </w:pPr>
      <w:r>
        <w:t>by</w:t>
      </w:r>
    </w:p>
    <w:p w14:paraId="102ED26F" w14:textId="77777777" w:rsidR="00A57A56" w:rsidRPr="00766C8F" w:rsidRDefault="00A57A56" w:rsidP="00A57A56">
      <w:pPr>
        <w:spacing w:after="240"/>
        <w:ind w:firstLine="0"/>
        <w:jc w:val="center"/>
      </w:pPr>
      <w:r>
        <w:t>Daniel W. Hieber</w:t>
      </w:r>
    </w:p>
    <w:p w14:paraId="6F4B9708" w14:textId="77777777" w:rsidR="00573A1D" w:rsidRPr="00573A1D" w:rsidRDefault="00573A1D" w:rsidP="00573A1D">
      <w:r>
        <w:t>{{Abstract goes here. Should be double spaced.</w:t>
      </w:r>
      <w:r w:rsidR="006B26F1">
        <w:t xml:space="preserve"> Should include: a brief statement of the problem; a description of the methods and procedures used to gather data or study the problem; a condensed summary of the findings.</w:t>
      </w:r>
      <w:r>
        <w:t>}}</w:t>
      </w:r>
    </w:p>
    <w:p w14:paraId="41EDFC47" w14:textId="77777777" w:rsidR="006C58DD" w:rsidRDefault="006C58DD" w:rsidP="006C58DD"/>
    <w:p w14:paraId="61F3F8B2" w14:textId="77777777" w:rsidR="006C58DD" w:rsidRDefault="006C58DD" w:rsidP="006C58DD"/>
    <w:p w14:paraId="6798BAC0" w14:textId="77777777" w:rsidR="006C58DD" w:rsidRPr="006C58DD" w:rsidRDefault="006C58DD" w:rsidP="006C58DD">
      <w:pPr>
        <w:sectPr w:rsidR="006C58DD" w:rsidRPr="006C58DD" w:rsidSect="00A605A0">
          <w:pgSz w:w="12240" w:h="15840"/>
          <w:pgMar w:top="1440" w:right="1440" w:bottom="1440" w:left="1800" w:header="720" w:footer="720" w:gutter="0"/>
          <w:pgNumType w:fmt="lowerRoman"/>
          <w:cols w:space="720"/>
          <w:docGrid w:linePitch="360"/>
        </w:sectPr>
      </w:pPr>
    </w:p>
    <w:p w14:paraId="69413BC7" w14:textId="77777777" w:rsidR="00A605A0" w:rsidRDefault="00A605A0" w:rsidP="00F1057E">
      <w:pPr>
        <w:pStyle w:val="Heading1"/>
        <w:numPr>
          <w:ilvl w:val="0"/>
          <w:numId w:val="0"/>
        </w:numPr>
      </w:pPr>
      <w:bookmarkStart w:id="3" w:name="_Toc503320432"/>
      <w:r w:rsidRPr="008652D5">
        <w:lastRenderedPageBreak/>
        <w:t>Table of Contents</w:t>
      </w:r>
      <w:bookmarkEnd w:id="3"/>
    </w:p>
    <w:p w14:paraId="069F2DF1" w14:textId="77777777" w:rsidR="008652D5" w:rsidRDefault="007E6D48" w:rsidP="007E6D48">
      <w:pPr>
        <w:ind w:firstLine="0"/>
      </w:pPr>
      <w:r>
        <w:t>{{Insert Table of Contents Here</w:t>
      </w:r>
      <w:r w:rsidR="00FA4299">
        <w:t xml:space="preserve"> </w:t>
      </w:r>
      <w:r w:rsidR="006A53B9">
        <w:t xml:space="preserve">– Save this </w:t>
      </w:r>
      <w:proofErr w:type="spellStart"/>
      <w:r w:rsidR="006A53B9">
        <w:t>til</w:t>
      </w:r>
      <w:proofErr w:type="spellEnd"/>
      <w:r w:rsidR="006A53B9">
        <w:t xml:space="preserve"> last so the document doesn’t get buggy</w:t>
      </w:r>
      <w:r>
        <w:t>}}</w:t>
      </w:r>
    </w:p>
    <w:p w14:paraId="23B23891" w14:textId="77777777" w:rsidR="008652D5" w:rsidRPr="008652D5" w:rsidRDefault="008652D5" w:rsidP="008652D5">
      <w:pPr>
        <w:sectPr w:rsidR="008652D5" w:rsidRPr="008652D5" w:rsidSect="00A605A0">
          <w:pgSz w:w="12240" w:h="15840"/>
          <w:pgMar w:top="1440" w:right="1440" w:bottom="1440" w:left="1800" w:header="720" w:footer="720" w:gutter="0"/>
          <w:pgNumType w:fmt="lowerRoman"/>
          <w:cols w:space="720"/>
          <w:docGrid w:linePitch="360"/>
        </w:sectPr>
      </w:pPr>
    </w:p>
    <w:p w14:paraId="0730C721" w14:textId="77777777" w:rsidR="00A605A0" w:rsidRDefault="00A605A0" w:rsidP="00F1057E">
      <w:pPr>
        <w:pStyle w:val="Heading1"/>
        <w:numPr>
          <w:ilvl w:val="0"/>
          <w:numId w:val="0"/>
        </w:numPr>
      </w:pPr>
      <w:r w:rsidRPr="00A81734">
        <w:lastRenderedPageBreak/>
        <w:t>List of Figures</w:t>
      </w:r>
    </w:p>
    <w:p w14:paraId="7553F628" w14:textId="77777777" w:rsidR="00A81734" w:rsidRPr="00A81734" w:rsidRDefault="00A81734" w:rsidP="00A81734">
      <w:pPr>
        <w:ind w:firstLine="0"/>
        <w:sectPr w:rsidR="00A81734" w:rsidRPr="00A81734" w:rsidSect="00A605A0">
          <w:pgSz w:w="12240" w:h="15840"/>
          <w:pgMar w:top="1440" w:right="1440" w:bottom="1440" w:left="1800" w:header="720" w:footer="720" w:gutter="0"/>
          <w:pgNumType w:fmt="lowerRoman"/>
          <w:cols w:space="720"/>
          <w:docGrid w:linePitch="360"/>
        </w:sectPr>
      </w:pPr>
      <w:r>
        <w:t>{{List of Figures}}</w:t>
      </w:r>
    </w:p>
    <w:p w14:paraId="31174D13" w14:textId="77777777" w:rsidR="000D0869" w:rsidRDefault="00A605A0" w:rsidP="00F1057E">
      <w:pPr>
        <w:pStyle w:val="Heading1"/>
        <w:numPr>
          <w:ilvl w:val="0"/>
          <w:numId w:val="0"/>
        </w:numPr>
      </w:pPr>
      <w:r w:rsidRPr="00DF7B09">
        <w:lastRenderedPageBreak/>
        <w:t>List of Tables</w:t>
      </w:r>
    </w:p>
    <w:p w14:paraId="65F4A525" w14:textId="77777777" w:rsidR="00DF7B09" w:rsidRPr="00DF7B09" w:rsidRDefault="00DF7B09" w:rsidP="00DF7B09">
      <w:pPr>
        <w:sectPr w:rsidR="00DF7B09" w:rsidRPr="00DF7B09" w:rsidSect="000D0869">
          <w:pgSz w:w="12240" w:h="15840"/>
          <w:pgMar w:top="1440" w:right="1440" w:bottom="1440" w:left="1800" w:header="720" w:footer="720" w:gutter="0"/>
          <w:pgNumType w:fmt="lowerRoman"/>
          <w:cols w:space="720"/>
          <w:docGrid w:linePitch="360"/>
        </w:sectPr>
      </w:pPr>
      <w:r>
        <w:t>{{List of Tables}}</w:t>
      </w:r>
    </w:p>
    <w:p w14:paraId="75707513" w14:textId="77777777" w:rsidR="00A605A0" w:rsidRDefault="000D0869" w:rsidP="00F1057E">
      <w:pPr>
        <w:pStyle w:val="Heading1"/>
        <w:numPr>
          <w:ilvl w:val="0"/>
          <w:numId w:val="0"/>
        </w:numPr>
      </w:pPr>
      <w:r w:rsidRPr="000C7B48">
        <w:lastRenderedPageBreak/>
        <w:t>Glossing Conventions</w:t>
      </w:r>
    </w:p>
    <w:p w14:paraId="764844AC" w14:textId="77777777" w:rsidR="000C7B48" w:rsidRPr="00875D83" w:rsidRDefault="000C7B48" w:rsidP="000C7B48">
      <w:r w:rsidRPr="00875D83">
        <w:t>{{A Note on Linguistic Examples}}</w:t>
      </w:r>
    </w:p>
    <w:p w14:paraId="4D7F748B" w14:textId="77777777" w:rsidR="000C7B48" w:rsidRPr="00D45E13" w:rsidRDefault="000C7B48" w:rsidP="00F1057E">
      <w:pPr>
        <w:pStyle w:val="Heading1"/>
        <w:numPr>
          <w:ilvl w:val="0"/>
          <w:numId w:val="0"/>
        </w:numPr>
      </w:pPr>
      <w:r w:rsidRPr="00D45E13">
        <w:t>Abbreviations</w:t>
      </w:r>
    </w:p>
    <w:p w14:paraId="2DA6CE4A" w14:textId="77777777" w:rsidR="000D0869" w:rsidRPr="00875D83" w:rsidRDefault="000C7B48" w:rsidP="000C7B48">
      <w:pPr>
        <w:sectPr w:rsidR="000D0869" w:rsidRPr="00875D83" w:rsidSect="000D0869">
          <w:pgSz w:w="12240" w:h="15840"/>
          <w:pgMar w:top="1440" w:right="1440" w:bottom="1440" w:left="1800" w:header="720" w:footer="720" w:gutter="0"/>
          <w:pgNumType w:fmt="lowerRoman"/>
          <w:cols w:space="720"/>
          <w:docGrid w:linePitch="360"/>
        </w:sectPr>
      </w:pPr>
      <w:r w:rsidRPr="00875D83">
        <w:t>{{Table of Abbreviations}}</w:t>
      </w:r>
    </w:p>
    <w:p w14:paraId="7344C5E5" w14:textId="6A936CC0" w:rsidR="00CA174C" w:rsidRPr="00F1057E" w:rsidRDefault="00CA174C" w:rsidP="00F1057E">
      <w:pPr>
        <w:pStyle w:val="Heading1"/>
      </w:pPr>
      <w:r w:rsidRPr="00F1057E">
        <w:lastRenderedPageBreak/>
        <w:t>Introduction</w:t>
      </w:r>
      <w:r w:rsidR="00E87E6B">
        <w:t xml:space="preserve"> – </w:t>
      </w:r>
      <w:r w:rsidR="00BB5F45">
        <w:t xml:space="preserve">The </w:t>
      </w:r>
      <w:r w:rsidR="00657EC2">
        <w:t>c</w:t>
      </w:r>
      <w:r w:rsidR="00BB5F45">
        <w:t xml:space="preserve">hallenge of </w:t>
      </w:r>
      <w:r w:rsidR="00657EC2">
        <w:t>l</w:t>
      </w:r>
      <w:r w:rsidR="00BB5F45">
        <w:t xml:space="preserve">exical </w:t>
      </w:r>
      <w:r w:rsidR="00657EC2">
        <w:t>f</w:t>
      </w:r>
      <w:r w:rsidR="00BB5F45">
        <w:t>lexibility</w:t>
      </w:r>
    </w:p>
    <w:p w14:paraId="3068DA4E" w14:textId="6A550FAB" w:rsidR="009A3BB6" w:rsidRDefault="00EC6F63" w:rsidP="009A3BB6">
      <w:r>
        <w:t>B</w:t>
      </w:r>
      <w:r w:rsidR="00F1057E">
        <w:t>rief introduction here (no empty headers)</w:t>
      </w:r>
    </w:p>
    <w:p w14:paraId="5C46F37A" w14:textId="464CC99A" w:rsidR="000A2E03" w:rsidRDefault="000A2E03" w:rsidP="009A3BB6">
      <w:r w:rsidRPr="000A2E03">
        <w:t>Research Question: What are the discourse-functional correlates of lexical flexibility?</w:t>
      </w:r>
      <w:bookmarkStart w:id="4" w:name="_GoBack"/>
      <w:bookmarkEnd w:id="4"/>
    </w:p>
    <w:p w14:paraId="2442A628" w14:textId="77777777" w:rsidR="002C1EF2" w:rsidRDefault="002C1EF2" w:rsidP="002C1EF2">
      <w:r>
        <w:t>Motivation: To understand how discourse-functional pressures give rise to parts of speech (in the sense of typological markedness patterns)</w:t>
      </w:r>
    </w:p>
    <w:p w14:paraId="3A20EF7E" w14:textId="2BED0C39" w:rsidR="002C1EF2" w:rsidRDefault="002C1EF2" w:rsidP="002C1EF2">
      <w:r>
        <w:t>Builds on Hopper &amp; Thompson (1984), Thompson (1989), Croft (2001), Nakayama (2003)</w:t>
      </w:r>
    </w:p>
    <w:p w14:paraId="418B9C68" w14:textId="094EB36F" w:rsidR="00F1057E" w:rsidRDefault="00F1057E" w:rsidP="00F1057E">
      <w:pPr>
        <w:pStyle w:val="Heading2"/>
      </w:pPr>
      <w:r w:rsidRPr="00F1057E">
        <w:t xml:space="preserve">Approaches to </w:t>
      </w:r>
      <w:r w:rsidR="00657EC2">
        <w:t>l</w:t>
      </w:r>
      <w:r w:rsidRPr="00F1057E">
        <w:t xml:space="preserve">exical </w:t>
      </w:r>
      <w:r w:rsidR="00657EC2">
        <w:t>c</w:t>
      </w:r>
      <w:r w:rsidRPr="00F1057E">
        <w:t>ategories</w:t>
      </w:r>
    </w:p>
    <w:p w14:paraId="0C5F7987" w14:textId="77777777" w:rsidR="00EC6F63" w:rsidRDefault="00EC6F63" w:rsidP="00EC6F63">
      <w:r>
        <w:t xml:space="preserve">This is just a placeholder sentence to include a random bibliographic reference </w:t>
      </w:r>
      <w:r>
        <w:fldChar w:fldCharType="begin" w:fldLock="1"/>
      </w:r>
      <w:r>
        <w:instrText>ADDIN CSL_CITATION { "citationItems" : [ { "id" : "ITEM-1", "itemData" : { "DOI" : "10.1515/lity-2013-0013", "author" : [ { "dropping-particle" : "", "family" : "Hieber", "given" : "Daniel W.", "non-dropping-particle" : "", "parse-names" : false, "suffix" : "" } ], "container-title" : "Linguistic Typology", "id" : "ITEM-1", "issue" : "2", "issued" : { "date-parts" : [ [ "2013" ] ] }, "page" : "291-321", "title" : "On linguistics, linguists, and our times: A linguist's personal narrative reviewed", "type" : "article-journal", "volume" : "17" }, "uris" : [ "http://www.mendeley.com/documents/?uuid=68a654ef-c185-30cc-a33c-df58fd66eae2" ] } ], "mendeley" : { "formattedCitation" : "(Hieber 2013)", "plainTextFormattedCitation" : "(Hieber 2013)", "previouslyFormattedCitation" : "(Hieber 2013)" }, "properties" : {  }, "schema" : "https://github.com/citation-style-language/schema/raw/master/csl-citation.json" }</w:instrText>
      </w:r>
      <w:r>
        <w:fldChar w:fldCharType="separate"/>
      </w:r>
      <w:r w:rsidRPr="009A3BB6">
        <w:rPr>
          <w:noProof/>
        </w:rPr>
        <w:t>(Hieber 2013)</w:t>
      </w:r>
      <w:r>
        <w:fldChar w:fldCharType="end"/>
      </w:r>
      <w:r>
        <w:t>.</w:t>
      </w:r>
    </w:p>
    <w:p w14:paraId="2B4654B6" w14:textId="0AFD74D5" w:rsidR="0076068B" w:rsidRPr="00EC6F63" w:rsidRDefault="0076068B" w:rsidP="00EC6F63">
      <w:pPr>
        <w:sectPr w:rsidR="0076068B" w:rsidRPr="00EC6F63" w:rsidSect="00735C0D">
          <w:footerReference w:type="default" r:id="rId9"/>
          <w:pgSz w:w="12240" w:h="15840"/>
          <w:pgMar w:top="1440" w:right="1440" w:bottom="1440" w:left="1800" w:header="720" w:footer="720" w:gutter="0"/>
          <w:pgNumType w:start="1"/>
          <w:cols w:space="720"/>
          <w:docGrid w:linePitch="360"/>
        </w:sectPr>
      </w:pPr>
      <w:r w:rsidRPr="0076068B">
        <w:t xml:space="preserve">Disclaimer: </w:t>
      </w:r>
      <w:proofErr w:type="spellStart"/>
      <w:r w:rsidRPr="0076068B">
        <w:t>Processural</w:t>
      </w:r>
      <w:proofErr w:type="spellEnd"/>
      <w:r w:rsidRPr="0076068B">
        <w:t xml:space="preserve"> language is useful, but if used in this dissertation, </w:t>
      </w:r>
      <w:proofErr w:type="gramStart"/>
      <w:r w:rsidRPr="0076068B">
        <w:t>isn't</w:t>
      </w:r>
      <w:proofErr w:type="gramEnd"/>
      <w:r w:rsidRPr="0076068B">
        <w:t xml:space="preserve"> intended to make any claims about cognition.</w:t>
      </w:r>
    </w:p>
    <w:p w14:paraId="39BAB8B5" w14:textId="22DD6B6F" w:rsidR="00657EC2" w:rsidRDefault="00657EC2" w:rsidP="00F1057E">
      <w:pPr>
        <w:pStyle w:val="Heading1"/>
      </w:pPr>
      <w:r>
        <w:lastRenderedPageBreak/>
        <w:t xml:space="preserve">Background </w:t>
      </w:r>
      <w:r>
        <w:rPr>
          <w:rFonts w:cs="Times New Roman"/>
        </w:rPr>
        <w:t xml:space="preserve">– </w:t>
      </w:r>
      <w:r>
        <w:t>A theory of lexical clusters</w:t>
      </w:r>
    </w:p>
    <w:p w14:paraId="2E44FB2B" w14:textId="77777777" w:rsidR="00657EC2" w:rsidRDefault="00657EC2" w:rsidP="00657EC2">
      <w:pPr>
        <w:sectPr w:rsidR="00657EC2" w:rsidSect="00344591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</w:p>
    <w:p w14:paraId="186C2391" w14:textId="1B662C35" w:rsidR="00344591" w:rsidRDefault="00CA174C" w:rsidP="00F1057E">
      <w:pPr>
        <w:pStyle w:val="Heading1"/>
        <w:sectPr w:rsidR="00344591" w:rsidSect="00344591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  <w:r>
        <w:lastRenderedPageBreak/>
        <w:t xml:space="preserve">Data &amp; </w:t>
      </w:r>
      <w:r w:rsidR="00657EC2">
        <w:t>m</w:t>
      </w:r>
      <w:r>
        <w:t>ethods</w:t>
      </w:r>
      <w:r w:rsidR="00BB5F45">
        <w:t xml:space="preserve"> – Assessing </w:t>
      </w:r>
      <w:r w:rsidR="00657EC2">
        <w:t>l</w:t>
      </w:r>
      <w:r w:rsidR="00BB5F45">
        <w:t xml:space="preserve">exical </w:t>
      </w:r>
      <w:r w:rsidR="00657EC2">
        <w:t>f</w:t>
      </w:r>
      <w:r w:rsidR="00BB5F45">
        <w:t>lexibility</w:t>
      </w:r>
    </w:p>
    <w:p w14:paraId="079D3A83" w14:textId="2920E90C" w:rsidR="00344591" w:rsidRDefault="00E87E6B" w:rsidP="00F1057E">
      <w:pPr>
        <w:pStyle w:val="Heading1"/>
        <w:sectPr w:rsidR="00344591" w:rsidSect="00344591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  <w:r>
        <w:lastRenderedPageBreak/>
        <w:t xml:space="preserve">Lexical </w:t>
      </w:r>
      <w:r w:rsidR="00657EC2">
        <w:t>f</w:t>
      </w:r>
      <w:r>
        <w:t xml:space="preserve">lexibility and </w:t>
      </w:r>
      <w:r w:rsidR="00657EC2">
        <w:t>s</w:t>
      </w:r>
      <w:r w:rsidR="00344591">
        <w:t xml:space="preserve">emantic </w:t>
      </w:r>
      <w:r w:rsidR="00657EC2">
        <w:t>d</w:t>
      </w:r>
      <w:r w:rsidR="00344591">
        <w:t>omain</w:t>
      </w:r>
      <w:r w:rsidR="000556A7">
        <w:t>s</w:t>
      </w:r>
    </w:p>
    <w:p w14:paraId="14216656" w14:textId="19AAC01A" w:rsidR="00344591" w:rsidRPr="007F68EA" w:rsidRDefault="00E87E6B" w:rsidP="00F1057E">
      <w:pPr>
        <w:pStyle w:val="Heading1"/>
        <w:sectPr w:rsidR="00344591" w:rsidRPr="007F68EA" w:rsidSect="00344591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  <w:r>
        <w:lastRenderedPageBreak/>
        <w:t xml:space="preserve">Lexical </w:t>
      </w:r>
      <w:r w:rsidR="00657EC2">
        <w:t>f</w:t>
      </w:r>
      <w:r>
        <w:t xml:space="preserve">lexibility and </w:t>
      </w:r>
      <w:r w:rsidR="00657EC2">
        <w:t>g</w:t>
      </w:r>
      <w:r w:rsidR="00344591" w:rsidRPr="007F68EA">
        <w:t xml:space="preserve">rammatical </w:t>
      </w:r>
      <w:r w:rsidR="00657EC2">
        <w:t>r</w:t>
      </w:r>
      <w:r w:rsidR="00344591" w:rsidRPr="007F68EA">
        <w:t>oles</w:t>
      </w:r>
    </w:p>
    <w:p w14:paraId="605FB726" w14:textId="764D1F47" w:rsidR="00344591" w:rsidRDefault="00E87E6B" w:rsidP="00F1057E">
      <w:pPr>
        <w:pStyle w:val="Heading1"/>
        <w:sectPr w:rsidR="00344591" w:rsidSect="00344591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  <w:r>
        <w:lastRenderedPageBreak/>
        <w:t xml:space="preserve">Lexical </w:t>
      </w:r>
      <w:r w:rsidR="00657EC2">
        <w:t>f</w:t>
      </w:r>
      <w:r>
        <w:t xml:space="preserve">lexibility and </w:t>
      </w:r>
      <w:r w:rsidR="00657EC2">
        <w:t>i</w:t>
      </w:r>
      <w:r w:rsidR="00344591">
        <w:t xml:space="preserve">nformation </w:t>
      </w:r>
      <w:r w:rsidR="00657EC2">
        <w:t>s</w:t>
      </w:r>
      <w:r w:rsidR="00344591">
        <w:t>tatus</w:t>
      </w:r>
    </w:p>
    <w:p w14:paraId="00F0F4C3" w14:textId="77777777" w:rsidR="00344591" w:rsidRDefault="00344591" w:rsidP="00F1057E">
      <w:pPr>
        <w:pStyle w:val="Heading1"/>
      </w:pPr>
      <w:r>
        <w:lastRenderedPageBreak/>
        <w:t>Conclusion</w:t>
      </w:r>
      <w:r w:rsidR="00E87E6B">
        <w:t xml:space="preserve"> – The </w:t>
      </w:r>
      <w:r w:rsidR="00657EC2">
        <w:t>g</w:t>
      </w:r>
      <w:r w:rsidR="00E87E6B">
        <w:t xml:space="preserve">rammaticization of </w:t>
      </w:r>
      <w:r w:rsidR="00657EC2">
        <w:t>c</w:t>
      </w:r>
      <w:r w:rsidR="00E87E6B">
        <w:t>ategoriality</w:t>
      </w:r>
    </w:p>
    <w:p w14:paraId="61785089" w14:textId="77777777" w:rsidR="006C3540" w:rsidRDefault="006C3540" w:rsidP="006C3540"/>
    <w:p w14:paraId="01A8063C" w14:textId="77777777" w:rsidR="006C3540" w:rsidRDefault="006C3540" w:rsidP="006C3540">
      <w:r>
        <w:tab/>
        <w:t>• Languages described as having rigid word classes show strongly grammaticized pragmatic functions.</w:t>
      </w:r>
    </w:p>
    <w:p w14:paraId="2603D097" w14:textId="77777777" w:rsidR="006C3540" w:rsidRDefault="006C3540" w:rsidP="006C3540">
      <w:r>
        <w:tab/>
        <w:t>• Languages described as having flexible word classes show weakly grammaticized pragmatic functions.</w:t>
      </w:r>
    </w:p>
    <w:p w14:paraId="530218B3" w14:textId="7B65EB73" w:rsidR="006C3540" w:rsidRPr="006C3540" w:rsidRDefault="006C3540" w:rsidP="006C3540">
      <w:pPr>
        <w:sectPr w:rsidR="006C3540" w:rsidRPr="006C3540" w:rsidSect="00344591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  <w:r>
        <w:t xml:space="preserve">Languages may become </w:t>
      </w:r>
      <w:proofErr w:type="gramStart"/>
      <w:r>
        <w:t>more or less flexible</w:t>
      </w:r>
      <w:proofErr w:type="gramEnd"/>
      <w:r>
        <w:t xml:space="preserve"> with time.</w:t>
      </w:r>
    </w:p>
    <w:p w14:paraId="127A7A73" w14:textId="77777777" w:rsidR="00344591" w:rsidRDefault="00344591" w:rsidP="00F1057E">
      <w:pPr>
        <w:pStyle w:val="Heading1"/>
        <w:numPr>
          <w:ilvl w:val="0"/>
          <w:numId w:val="0"/>
        </w:numPr>
      </w:pPr>
      <w:r>
        <w:lastRenderedPageBreak/>
        <w:t>References</w:t>
      </w:r>
    </w:p>
    <w:p w14:paraId="7FB84512" w14:textId="77777777" w:rsidR="009A3BB6" w:rsidRPr="009A3BB6" w:rsidRDefault="009A3BB6" w:rsidP="009A3BB6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cs="Times New Roman"/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9A3BB6">
        <w:rPr>
          <w:rFonts w:cs="Times New Roman"/>
          <w:noProof/>
        </w:rPr>
        <w:t xml:space="preserve">Hieber, Daniel W. 2013. On linguistics, linguists, and our times: A linguist’s personal narrative reviewed. </w:t>
      </w:r>
      <w:r w:rsidRPr="009A3BB6">
        <w:rPr>
          <w:rFonts w:cs="Times New Roman"/>
          <w:i/>
          <w:iCs/>
          <w:noProof/>
        </w:rPr>
        <w:t>Linguistic Typology</w:t>
      </w:r>
      <w:r w:rsidRPr="009A3BB6">
        <w:rPr>
          <w:rFonts w:cs="Times New Roman"/>
          <w:noProof/>
        </w:rPr>
        <w:t xml:space="preserve"> 17(2). 291–321. doi:10.1515/lity-2013-0013. https://danielhieber.blob.core.windows.net/publications/Hieber. 2013. On linguistics%2C linguists%2C and our times A linguist’s personal narrative reviewed.pdf.</w:t>
      </w:r>
    </w:p>
    <w:p w14:paraId="5B3EC5B0" w14:textId="77777777" w:rsidR="00AD711D" w:rsidRDefault="009A3BB6" w:rsidP="00893144">
      <w:pPr>
        <w:pStyle w:val="NoSpacing"/>
        <w:sectPr w:rsidR="00AD711D" w:rsidSect="00344591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  <w:r>
        <w:fldChar w:fldCharType="end"/>
      </w:r>
    </w:p>
    <w:p w14:paraId="1232DE69" w14:textId="0B6F124F" w:rsidR="00344591" w:rsidRDefault="00344591" w:rsidP="0037681D">
      <w:pPr>
        <w:pStyle w:val="Heading1"/>
        <w:numPr>
          <w:ilvl w:val="0"/>
          <w:numId w:val="0"/>
        </w:numPr>
        <w:sectPr w:rsidR="00344591" w:rsidSect="00344591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  <w:r>
        <w:lastRenderedPageBreak/>
        <w:t xml:space="preserve">Appendix: Language </w:t>
      </w:r>
      <w:r w:rsidR="00657EC2">
        <w:t>s</w:t>
      </w:r>
      <w:r>
        <w:t>ample</w:t>
      </w:r>
    </w:p>
    <w:p w14:paraId="448B2415" w14:textId="77777777" w:rsidR="00344591" w:rsidRDefault="00344591" w:rsidP="0037681D">
      <w:pPr>
        <w:pStyle w:val="Heading1"/>
        <w:numPr>
          <w:ilvl w:val="0"/>
          <w:numId w:val="0"/>
        </w:numPr>
      </w:pPr>
      <w:r>
        <w:lastRenderedPageBreak/>
        <w:t>Appendix: Data</w:t>
      </w:r>
      <w:r w:rsidR="00BC0C2F">
        <w:softHyphen/>
      </w:r>
    </w:p>
    <w:p w14:paraId="28F40D7A" w14:textId="77777777" w:rsidR="00344591" w:rsidRDefault="00344591" w:rsidP="00344591">
      <w:pPr>
        <w:pStyle w:val="ListParagraph"/>
        <w:numPr>
          <w:ilvl w:val="0"/>
          <w:numId w:val="40"/>
        </w:numPr>
      </w:pPr>
      <w:r>
        <w:t>GitHub Information</w:t>
      </w:r>
    </w:p>
    <w:p w14:paraId="35B5BE9D" w14:textId="77777777" w:rsidR="00344591" w:rsidRDefault="00344591" w:rsidP="00344591">
      <w:pPr>
        <w:pStyle w:val="ListParagraph"/>
        <w:numPr>
          <w:ilvl w:val="0"/>
          <w:numId w:val="40"/>
        </w:numPr>
        <w:sectPr w:rsidR="00344591" w:rsidSect="00344591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  <w:r>
        <w:t>Statistical Summaries</w:t>
      </w:r>
    </w:p>
    <w:p w14:paraId="185E56D8" w14:textId="77777777" w:rsidR="00344591" w:rsidRDefault="00344591" w:rsidP="00B812F5">
      <w:pPr>
        <w:pStyle w:val="Heading1"/>
        <w:numPr>
          <w:ilvl w:val="0"/>
          <w:numId w:val="0"/>
        </w:numPr>
      </w:pPr>
      <w:r>
        <w:lastRenderedPageBreak/>
        <w:t>Language Index</w:t>
      </w:r>
    </w:p>
    <w:p w14:paraId="459DEA5F" w14:textId="77777777" w:rsidR="007B6060" w:rsidRDefault="00B812F5" w:rsidP="00B812F5">
      <w:pPr>
        <w:sectPr w:rsidR="007B6060" w:rsidSect="00344591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  <w:r>
        <w:t>{{Language Index}}</w:t>
      </w:r>
    </w:p>
    <w:p w14:paraId="76364CB8" w14:textId="3A5F8CE6" w:rsidR="00B812F5" w:rsidRDefault="00626E7D" w:rsidP="00626E7D">
      <w:pPr>
        <w:pStyle w:val="Heading1"/>
        <w:numPr>
          <w:ilvl w:val="0"/>
          <w:numId w:val="0"/>
        </w:numPr>
      </w:pPr>
      <w:r>
        <w:lastRenderedPageBreak/>
        <w:t>Subject Index</w:t>
      </w:r>
    </w:p>
    <w:p w14:paraId="7EAD2393" w14:textId="568A3A43" w:rsidR="00626E7D" w:rsidRPr="00626E7D" w:rsidRDefault="00626E7D" w:rsidP="00626E7D">
      <w:r>
        <w:t xml:space="preserve">{{Subject Index – mostly of technical terms </w:t>
      </w:r>
      <w:r w:rsidR="004424CE">
        <w:t>that you defined using the Definition style}}</w:t>
      </w:r>
    </w:p>
    <w:sectPr w:rsidR="00626E7D" w:rsidRPr="00626E7D" w:rsidSect="00344591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4CE17B" w14:textId="77777777" w:rsidR="00C24274" w:rsidRDefault="00C24274" w:rsidP="00565FF7">
      <w:pPr>
        <w:spacing w:line="240" w:lineRule="auto"/>
      </w:pPr>
      <w:r>
        <w:separator/>
      </w:r>
    </w:p>
  </w:endnote>
  <w:endnote w:type="continuationSeparator" w:id="0">
    <w:p w14:paraId="5A356A90" w14:textId="77777777" w:rsidR="00C24274" w:rsidRDefault="00C24274" w:rsidP="00565F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ntium Plus">
    <w:panose1 w:val="02000503060000020004"/>
    <w:charset w:val="00"/>
    <w:family w:val="auto"/>
    <w:pitch w:val="variable"/>
    <w:sig w:usb0="E00002FF" w:usb1="5200E1FB" w:usb2="02000029" w:usb3="00000000" w:csb0="0000019F" w:csb1="00000000"/>
  </w:font>
  <w:font w:name="Charis SIL">
    <w:panose1 w:val="02000500060000020004"/>
    <w:charset w:val="00"/>
    <w:family w:val="auto"/>
    <w:pitch w:val="variable"/>
    <w:sig w:usb0="A00002FF" w:usb1="5200A1FF" w:usb2="02000009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 w:val="0"/>
      </w:rPr>
      <w:id w:val="14843579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39BDA0" w14:textId="3BFC81C0" w:rsidR="00766C8F" w:rsidRDefault="00766C8F" w:rsidP="004934A3">
        <w:pPr>
          <w:pStyle w:val="Foo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657EC2">
          <w:t>xii</w:t>
        </w:r>
        <w:r>
          <w:fldChar w:fldCharType="end"/>
        </w:r>
      </w:p>
    </w:sdtContent>
  </w:sdt>
  <w:p w14:paraId="452C9B29" w14:textId="77777777" w:rsidR="00766C8F" w:rsidRPr="00A605A0" w:rsidRDefault="00766C8F" w:rsidP="004934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 w:val="0"/>
      </w:rPr>
      <w:id w:val="3916186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26B7BF" w14:textId="446892D6" w:rsidR="00766C8F" w:rsidRDefault="00766C8F" w:rsidP="004934A3">
        <w:pPr>
          <w:pStyle w:val="Foo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657EC2">
          <w:t>11</w:t>
        </w:r>
        <w:r>
          <w:fldChar w:fldCharType="end"/>
        </w:r>
      </w:p>
    </w:sdtContent>
  </w:sdt>
  <w:p w14:paraId="3663E624" w14:textId="77777777" w:rsidR="00766C8F" w:rsidRPr="00A605A0" w:rsidRDefault="00766C8F" w:rsidP="004934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E112D2" w14:textId="77777777" w:rsidR="00C24274" w:rsidRDefault="00C24274" w:rsidP="00565FF7">
      <w:pPr>
        <w:spacing w:line="240" w:lineRule="auto"/>
      </w:pPr>
      <w:r>
        <w:separator/>
      </w:r>
    </w:p>
  </w:footnote>
  <w:footnote w:type="continuationSeparator" w:id="0">
    <w:p w14:paraId="2B98C65E" w14:textId="77777777" w:rsidR="00C24274" w:rsidRDefault="00C24274" w:rsidP="00565FF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50558"/>
    <w:multiLevelType w:val="hybridMultilevel"/>
    <w:tmpl w:val="8ECCC6F0"/>
    <w:lvl w:ilvl="0" w:tplc="1E96EC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E5698"/>
    <w:multiLevelType w:val="hybridMultilevel"/>
    <w:tmpl w:val="3266C63E"/>
    <w:lvl w:ilvl="0" w:tplc="B82E6B74">
      <w:start w:val="1"/>
      <w:numFmt w:val="bullet"/>
      <w:pStyle w:val="ListParagraph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EC5EA6"/>
    <w:multiLevelType w:val="hybridMultilevel"/>
    <w:tmpl w:val="68725EF0"/>
    <w:lvl w:ilvl="0" w:tplc="B01230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774A3"/>
    <w:multiLevelType w:val="hybridMultilevel"/>
    <w:tmpl w:val="2062B344"/>
    <w:lvl w:ilvl="0" w:tplc="FDD0C7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74E6A"/>
    <w:multiLevelType w:val="hybridMultilevel"/>
    <w:tmpl w:val="C6541E92"/>
    <w:lvl w:ilvl="0" w:tplc="5284F9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B752D"/>
    <w:multiLevelType w:val="hybridMultilevel"/>
    <w:tmpl w:val="5BC65788"/>
    <w:lvl w:ilvl="0" w:tplc="73B0C12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916632"/>
    <w:multiLevelType w:val="hybridMultilevel"/>
    <w:tmpl w:val="64629D14"/>
    <w:lvl w:ilvl="0" w:tplc="63CE5D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207940"/>
    <w:multiLevelType w:val="hybridMultilevel"/>
    <w:tmpl w:val="130E74FC"/>
    <w:lvl w:ilvl="0" w:tplc="9B4AEC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5562E5"/>
    <w:multiLevelType w:val="hybridMultilevel"/>
    <w:tmpl w:val="7FB2338C"/>
    <w:lvl w:ilvl="0" w:tplc="D4BE0C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6D6F16"/>
    <w:multiLevelType w:val="multilevel"/>
    <w:tmpl w:val="064A82AA"/>
    <w:lvl w:ilvl="0">
      <w:start w:val="1"/>
      <w:numFmt w:val="decimal"/>
      <w:pStyle w:val="Heading1"/>
      <w:suff w:val="space"/>
      <w:lvlText w:val="Chapter %1:"/>
      <w:lvlJc w:val="left"/>
      <w:pPr>
        <w:ind w:left="297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2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1"/>
  </w:num>
  <w:num w:numId="15">
    <w:abstractNumId w:val="2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  <w:num w:numId="23">
    <w:abstractNumId w:val="9"/>
  </w:num>
  <w:num w:numId="24">
    <w:abstractNumId w:val="9"/>
  </w:num>
  <w:num w:numId="25">
    <w:abstractNumId w:val="1"/>
  </w:num>
  <w:num w:numId="26">
    <w:abstractNumId w:val="2"/>
  </w:num>
  <w:num w:numId="27">
    <w:abstractNumId w:val="9"/>
  </w:num>
  <w:num w:numId="28">
    <w:abstractNumId w:val="9"/>
  </w:num>
  <w:num w:numId="29">
    <w:abstractNumId w:val="9"/>
  </w:num>
  <w:num w:numId="30">
    <w:abstractNumId w:val="9"/>
  </w:num>
  <w:num w:numId="31">
    <w:abstractNumId w:val="9"/>
  </w:num>
  <w:num w:numId="32">
    <w:abstractNumId w:val="9"/>
  </w:num>
  <w:num w:numId="33">
    <w:abstractNumId w:val="9"/>
  </w:num>
  <w:num w:numId="34">
    <w:abstractNumId w:val="9"/>
  </w:num>
  <w:num w:numId="35">
    <w:abstractNumId w:val="9"/>
  </w:num>
  <w:num w:numId="36">
    <w:abstractNumId w:val="1"/>
  </w:num>
  <w:num w:numId="37">
    <w:abstractNumId w:val="2"/>
  </w:num>
  <w:num w:numId="38">
    <w:abstractNumId w:val="2"/>
  </w:num>
  <w:num w:numId="39">
    <w:abstractNumId w:val="7"/>
  </w:num>
  <w:num w:numId="40">
    <w:abstractNumId w:val="8"/>
  </w:num>
  <w:num w:numId="41">
    <w:abstractNumId w:val="0"/>
  </w:num>
  <w:num w:numId="42">
    <w:abstractNumId w:val="4"/>
  </w:num>
  <w:num w:numId="43">
    <w:abstractNumId w:val="3"/>
  </w:num>
  <w:num w:numId="44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3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A5D"/>
    <w:rsid w:val="00041D4A"/>
    <w:rsid w:val="00050719"/>
    <w:rsid w:val="000556A7"/>
    <w:rsid w:val="000831A4"/>
    <w:rsid w:val="00090646"/>
    <w:rsid w:val="000A2E03"/>
    <w:rsid w:val="000C7B48"/>
    <w:rsid w:val="000D0869"/>
    <w:rsid w:val="00117264"/>
    <w:rsid w:val="001E2B87"/>
    <w:rsid w:val="00247BEE"/>
    <w:rsid w:val="00252EA1"/>
    <w:rsid w:val="00262D78"/>
    <w:rsid w:val="002C1EF2"/>
    <w:rsid w:val="002D54FA"/>
    <w:rsid w:val="00327488"/>
    <w:rsid w:val="00344591"/>
    <w:rsid w:val="0037681D"/>
    <w:rsid w:val="003E6013"/>
    <w:rsid w:val="003F51D6"/>
    <w:rsid w:val="003F6C86"/>
    <w:rsid w:val="004424CE"/>
    <w:rsid w:val="00451E00"/>
    <w:rsid w:val="004542A4"/>
    <w:rsid w:val="004934A3"/>
    <w:rsid w:val="004C51A0"/>
    <w:rsid w:val="004F7C99"/>
    <w:rsid w:val="00536211"/>
    <w:rsid w:val="0055079D"/>
    <w:rsid w:val="00565FF7"/>
    <w:rsid w:val="00573A1D"/>
    <w:rsid w:val="005A0990"/>
    <w:rsid w:val="005B385D"/>
    <w:rsid w:val="00626E7D"/>
    <w:rsid w:val="00631584"/>
    <w:rsid w:val="00657EC2"/>
    <w:rsid w:val="006A53B9"/>
    <w:rsid w:val="006B26F1"/>
    <w:rsid w:val="006C3540"/>
    <w:rsid w:val="006C58DD"/>
    <w:rsid w:val="00724044"/>
    <w:rsid w:val="00735C0D"/>
    <w:rsid w:val="00745A5D"/>
    <w:rsid w:val="0076068B"/>
    <w:rsid w:val="00766C8F"/>
    <w:rsid w:val="00781446"/>
    <w:rsid w:val="007B6060"/>
    <w:rsid w:val="007E6D48"/>
    <w:rsid w:val="007F68EA"/>
    <w:rsid w:val="008639DD"/>
    <w:rsid w:val="008652D5"/>
    <w:rsid w:val="00875D83"/>
    <w:rsid w:val="00893144"/>
    <w:rsid w:val="00893418"/>
    <w:rsid w:val="008963C3"/>
    <w:rsid w:val="008A5698"/>
    <w:rsid w:val="008C2B04"/>
    <w:rsid w:val="008C39C4"/>
    <w:rsid w:val="008E7768"/>
    <w:rsid w:val="009A3BB6"/>
    <w:rsid w:val="009B5B1C"/>
    <w:rsid w:val="00A57A56"/>
    <w:rsid w:val="00A605A0"/>
    <w:rsid w:val="00A63022"/>
    <w:rsid w:val="00A63288"/>
    <w:rsid w:val="00A81734"/>
    <w:rsid w:val="00A8548C"/>
    <w:rsid w:val="00A87E1A"/>
    <w:rsid w:val="00A93761"/>
    <w:rsid w:val="00AB6A57"/>
    <w:rsid w:val="00AD711D"/>
    <w:rsid w:val="00B31B09"/>
    <w:rsid w:val="00B34082"/>
    <w:rsid w:val="00B55496"/>
    <w:rsid w:val="00B6560C"/>
    <w:rsid w:val="00B812F5"/>
    <w:rsid w:val="00BA31C7"/>
    <w:rsid w:val="00BB5F45"/>
    <w:rsid w:val="00BC0C2F"/>
    <w:rsid w:val="00BC35A3"/>
    <w:rsid w:val="00BD6A61"/>
    <w:rsid w:val="00BF0FA3"/>
    <w:rsid w:val="00BF4AAB"/>
    <w:rsid w:val="00C24274"/>
    <w:rsid w:val="00CA174C"/>
    <w:rsid w:val="00CB3A57"/>
    <w:rsid w:val="00CC62C8"/>
    <w:rsid w:val="00D45E13"/>
    <w:rsid w:val="00DE0B45"/>
    <w:rsid w:val="00DF7B09"/>
    <w:rsid w:val="00E06076"/>
    <w:rsid w:val="00E87E6B"/>
    <w:rsid w:val="00E87FDA"/>
    <w:rsid w:val="00EC10C7"/>
    <w:rsid w:val="00EC39DE"/>
    <w:rsid w:val="00EC6F63"/>
    <w:rsid w:val="00F10022"/>
    <w:rsid w:val="00F1057E"/>
    <w:rsid w:val="00F127BA"/>
    <w:rsid w:val="00F17C01"/>
    <w:rsid w:val="00F704D1"/>
    <w:rsid w:val="00FA4299"/>
    <w:rsid w:val="00FA630D"/>
    <w:rsid w:val="00FA78BB"/>
    <w:rsid w:val="00FC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3DEAD"/>
  <w15:chartTrackingRefBased/>
  <w15:docId w15:val="{91E1CDB6-4E59-420E-A80E-D1021FD9B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5" w:qFormat="1"/>
    <w:lsdException w:name="heading 2" w:semiHidden="1" w:uiPriority="5" w:unhideWhenUsed="1" w:qFormat="1"/>
    <w:lsdException w:name="heading 3" w:semiHidden="1" w:uiPriority="5" w:unhideWhenUsed="1" w:qFormat="1"/>
    <w:lsdException w:name="heading 4" w:semiHidden="1" w:uiPriority="5" w:unhideWhenUsed="1"/>
    <w:lsdException w:name="heading 5" w:semiHidden="1" w:uiPriority="5" w:unhideWhenUsed="1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4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" w:qFormat="1"/>
    <w:lsdException w:name="Intense Emphasis" w:uiPriority="21"/>
    <w:lsdException w:name="Subtle Reference" w:uiPriority="31"/>
    <w:lsdException w:name="Intense Reference" w:uiPriority="32"/>
    <w:lsdException w:name="Book Title" w:uiPriority="2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3571"/>
    <w:pPr>
      <w:spacing w:line="480" w:lineRule="auto"/>
    </w:pPr>
    <w:rPr>
      <w:rFonts w:ascii="Times New Roman" w:hAnsi="Times New Roman"/>
    </w:rPr>
  </w:style>
  <w:style w:type="paragraph" w:styleId="Heading1">
    <w:name w:val="heading 1"/>
    <w:basedOn w:val="ListParagraph"/>
    <w:next w:val="Normal"/>
    <w:link w:val="Heading1Char"/>
    <w:uiPriority w:val="5"/>
    <w:qFormat/>
    <w:rsid w:val="00F1057E"/>
    <w:pPr>
      <w:keepNext/>
      <w:keepLines/>
      <w:numPr>
        <w:numId w:val="35"/>
      </w:numPr>
      <w:spacing w:before="240"/>
      <w:ind w:left="0"/>
      <w:contextualSpacing w:val="0"/>
      <w:jc w:val="center"/>
      <w:outlineLvl w:val="0"/>
    </w:pPr>
    <w:rPr>
      <w:b/>
      <w:smallCaps/>
    </w:rPr>
  </w:style>
  <w:style w:type="paragraph" w:styleId="Heading2">
    <w:name w:val="heading 2"/>
    <w:basedOn w:val="Heading1"/>
    <w:next w:val="Normal"/>
    <w:link w:val="Heading2Char"/>
    <w:uiPriority w:val="5"/>
    <w:unhideWhenUsed/>
    <w:qFormat/>
    <w:rsid w:val="00F1057E"/>
    <w:pPr>
      <w:numPr>
        <w:ilvl w:val="1"/>
      </w:numPr>
      <w:jc w:val="left"/>
      <w:outlineLvl w:val="1"/>
    </w:pPr>
    <w:rPr>
      <w:rFonts w:eastAsiaTheme="majorEastAsia" w:cs="Gentium Plus"/>
      <w:smallCaps w:val="0"/>
    </w:rPr>
  </w:style>
  <w:style w:type="paragraph" w:styleId="Heading3">
    <w:name w:val="heading 3"/>
    <w:basedOn w:val="Heading2"/>
    <w:next w:val="Normal"/>
    <w:link w:val="Heading3Char"/>
    <w:uiPriority w:val="5"/>
    <w:unhideWhenUsed/>
    <w:rsid w:val="008963C3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5"/>
    <w:unhideWhenUsed/>
    <w:rsid w:val="008963C3"/>
    <w:pPr>
      <w:numPr>
        <w:ilvl w:val="3"/>
      </w:numPr>
      <w:outlineLvl w:val="3"/>
    </w:pPr>
    <w:rPr>
      <w:rFonts w:cstheme="majorBidi"/>
      <w:iCs/>
    </w:rPr>
  </w:style>
  <w:style w:type="paragraph" w:styleId="Heading5">
    <w:name w:val="heading 5"/>
    <w:basedOn w:val="Heading4"/>
    <w:next w:val="Normal"/>
    <w:link w:val="Heading5Char"/>
    <w:uiPriority w:val="5"/>
    <w:unhideWhenUsed/>
    <w:rsid w:val="008963C3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5"/>
    <w:unhideWhenUsed/>
    <w:rsid w:val="008963C3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5"/>
    <w:unhideWhenUsed/>
    <w:rsid w:val="008963C3"/>
    <w:pPr>
      <w:numPr>
        <w:ilvl w:val="6"/>
      </w:numPr>
      <w:outlineLvl w:val="6"/>
    </w:pPr>
    <w:rPr>
      <w:iCs w:val="0"/>
    </w:rPr>
  </w:style>
  <w:style w:type="paragraph" w:styleId="Heading8">
    <w:name w:val="heading 8"/>
    <w:basedOn w:val="Heading7"/>
    <w:next w:val="Normal"/>
    <w:link w:val="Heading8Char"/>
    <w:uiPriority w:val="5"/>
    <w:unhideWhenUsed/>
    <w:rsid w:val="008963C3"/>
    <w:pPr>
      <w:numPr>
        <w:ilvl w:val="7"/>
      </w:numPr>
      <w:outlineLvl w:val="7"/>
    </w:pPr>
    <w:rPr>
      <w:szCs w:val="21"/>
    </w:rPr>
  </w:style>
  <w:style w:type="paragraph" w:styleId="Heading9">
    <w:name w:val="heading 9"/>
    <w:basedOn w:val="Heading8"/>
    <w:next w:val="Normal"/>
    <w:link w:val="Heading9Char"/>
    <w:uiPriority w:val="5"/>
    <w:unhideWhenUsed/>
    <w:rsid w:val="008963C3"/>
    <w:pPr>
      <w:numPr>
        <w:ilvl w:val="8"/>
      </w:numPr>
      <w:outlineLvl w:val="8"/>
    </w:pPr>
    <w:rPr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inition">
    <w:name w:val="Definition"/>
    <w:basedOn w:val="DefaultParagraphFont"/>
    <w:uiPriority w:val="2"/>
    <w:qFormat/>
    <w:rsid w:val="008963C3"/>
    <w:rPr>
      <w:i/>
    </w:rPr>
  </w:style>
  <w:style w:type="paragraph" w:customStyle="1" w:styleId="BlockQuote">
    <w:name w:val="Block Quote"/>
    <w:basedOn w:val="Normal"/>
    <w:next w:val="Normal"/>
    <w:link w:val="BlockQuoteChar"/>
    <w:uiPriority w:val="2"/>
    <w:qFormat/>
    <w:rsid w:val="008963C3"/>
    <w:pPr>
      <w:spacing w:before="120"/>
      <w:ind w:left="360" w:right="360"/>
      <w:contextualSpacing/>
    </w:pPr>
    <w:rPr>
      <w:sz w:val="22"/>
    </w:rPr>
  </w:style>
  <w:style w:type="character" w:customStyle="1" w:styleId="BlockQuoteChar">
    <w:name w:val="Block Quote Char"/>
    <w:basedOn w:val="DefaultParagraphFont"/>
    <w:link w:val="BlockQuote"/>
    <w:uiPriority w:val="2"/>
    <w:rsid w:val="008963C3"/>
    <w:rPr>
      <w:rFonts w:ascii="Charis SIL" w:hAnsi="Charis SIL"/>
      <w:sz w:val="22"/>
    </w:rPr>
  </w:style>
  <w:style w:type="paragraph" w:styleId="Title">
    <w:name w:val="Title"/>
    <w:basedOn w:val="Normal"/>
    <w:next w:val="Normal"/>
    <w:link w:val="TitleChar"/>
    <w:uiPriority w:val="3"/>
    <w:qFormat/>
    <w:rsid w:val="00041D4A"/>
    <w:pPr>
      <w:spacing w:before="1080" w:after="1080"/>
      <w:ind w:firstLine="0"/>
      <w:jc w:val="center"/>
    </w:pPr>
  </w:style>
  <w:style w:type="character" w:customStyle="1" w:styleId="TitleChar">
    <w:name w:val="Title Char"/>
    <w:basedOn w:val="DefaultParagraphFont"/>
    <w:link w:val="Title"/>
    <w:uiPriority w:val="3"/>
    <w:rsid w:val="00041D4A"/>
    <w:rPr>
      <w:rFonts w:ascii="Times New Roman" w:hAnsi="Times New Roman"/>
    </w:rPr>
  </w:style>
  <w:style w:type="paragraph" w:styleId="Footer">
    <w:name w:val="footer"/>
    <w:basedOn w:val="NoSpacing"/>
    <w:link w:val="FooterChar"/>
    <w:uiPriority w:val="99"/>
    <w:unhideWhenUsed/>
    <w:rsid w:val="004934A3"/>
    <w:pPr>
      <w:tabs>
        <w:tab w:val="center" w:pos="4500"/>
        <w:tab w:val="right" w:pos="9000"/>
      </w:tabs>
      <w:ind w:firstLine="0"/>
      <w:jc w:val="center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4934A3"/>
    <w:rPr>
      <w:rFonts w:ascii="Times New Roman" w:hAnsi="Times New Roman"/>
      <w:noProof/>
    </w:rPr>
  </w:style>
  <w:style w:type="character" w:customStyle="1" w:styleId="Heading1Char">
    <w:name w:val="Heading 1 Char"/>
    <w:basedOn w:val="DefaultParagraphFont"/>
    <w:link w:val="Heading1"/>
    <w:uiPriority w:val="5"/>
    <w:rsid w:val="00F1057E"/>
    <w:rPr>
      <w:rFonts w:ascii="Times New Roman" w:hAnsi="Times New Roman"/>
      <w:b/>
      <w:smallCaps/>
    </w:rPr>
  </w:style>
  <w:style w:type="paragraph" w:styleId="ListParagraph">
    <w:name w:val="List Paragraph"/>
    <w:basedOn w:val="Normal"/>
    <w:link w:val="ListParagraphChar"/>
    <w:uiPriority w:val="34"/>
    <w:rsid w:val="008963C3"/>
    <w:pPr>
      <w:numPr>
        <w:numId w:val="36"/>
      </w:numPr>
      <w:spacing w:before="120"/>
      <w:contextualSpacing/>
    </w:pPr>
  </w:style>
  <w:style w:type="character" w:customStyle="1" w:styleId="Heading3Char">
    <w:name w:val="Heading 3 Char"/>
    <w:basedOn w:val="DefaultParagraphFont"/>
    <w:link w:val="Heading3"/>
    <w:uiPriority w:val="5"/>
    <w:rsid w:val="008963C3"/>
    <w:rPr>
      <w:rFonts w:ascii="Charis SIL" w:eastAsiaTheme="majorEastAsia" w:hAnsi="Charis SIL" w:cs="Gentium Plus"/>
      <w:b/>
    </w:rPr>
  </w:style>
  <w:style w:type="character" w:customStyle="1" w:styleId="Heading2Char">
    <w:name w:val="Heading 2 Char"/>
    <w:basedOn w:val="DefaultParagraphFont"/>
    <w:link w:val="Heading2"/>
    <w:uiPriority w:val="5"/>
    <w:rsid w:val="00F1057E"/>
    <w:rPr>
      <w:rFonts w:ascii="Times New Roman" w:eastAsiaTheme="majorEastAsia" w:hAnsi="Times New Roman" w:cs="Gentium Plus"/>
      <w:b/>
    </w:rPr>
  </w:style>
  <w:style w:type="paragraph" w:styleId="Header">
    <w:name w:val="header"/>
    <w:basedOn w:val="NoSpacing"/>
    <w:link w:val="HeaderChar"/>
    <w:uiPriority w:val="99"/>
    <w:unhideWhenUsed/>
    <w:rsid w:val="008963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63C3"/>
    <w:rPr>
      <w:rFonts w:ascii="Charis SIL" w:hAnsi="Charis SIL"/>
    </w:rPr>
  </w:style>
  <w:style w:type="paragraph" w:styleId="NoSpacing">
    <w:name w:val="No Spacing"/>
    <w:basedOn w:val="Normal"/>
    <w:next w:val="Normal"/>
    <w:qFormat/>
    <w:rsid w:val="001E2B87"/>
    <w:pPr>
      <w:spacing w:line="240" w:lineRule="auto"/>
    </w:pPr>
  </w:style>
  <w:style w:type="paragraph" w:styleId="Subtitle">
    <w:name w:val="Subtitle"/>
    <w:basedOn w:val="Normal"/>
    <w:next w:val="Normal"/>
    <w:link w:val="SubtitleChar"/>
    <w:uiPriority w:val="4"/>
    <w:qFormat/>
    <w:rsid w:val="008963C3"/>
    <w:pPr>
      <w:keepLines/>
      <w:numPr>
        <w:ilvl w:val="1"/>
      </w:numPr>
      <w:ind w:firstLine="360"/>
      <w:jc w:val="center"/>
    </w:pPr>
    <w:rPr>
      <w:rFonts w:eastAsiaTheme="minorEastAsia"/>
      <w:szCs w:val="22"/>
    </w:rPr>
  </w:style>
  <w:style w:type="character" w:customStyle="1" w:styleId="SubtitleChar">
    <w:name w:val="Subtitle Char"/>
    <w:basedOn w:val="DefaultParagraphFont"/>
    <w:link w:val="Subtitle"/>
    <w:uiPriority w:val="4"/>
    <w:rsid w:val="008963C3"/>
    <w:rPr>
      <w:rFonts w:ascii="Charis SIL" w:eastAsiaTheme="minorEastAsia" w:hAnsi="Charis SIL"/>
      <w:szCs w:val="22"/>
    </w:rPr>
  </w:style>
  <w:style w:type="character" w:customStyle="1" w:styleId="Heading4Char">
    <w:name w:val="Heading 4 Char"/>
    <w:basedOn w:val="DefaultParagraphFont"/>
    <w:link w:val="Heading4"/>
    <w:uiPriority w:val="5"/>
    <w:rsid w:val="008963C3"/>
    <w:rPr>
      <w:rFonts w:ascii="Charis SIL" w:eastAsiaTheme="majorEastAsia" w:hAnsi="Charis SIL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5"/>
    <w:rsid w:val="008963C3"/>
    <w:rPr>
      <w:rFonts w:ascii="Charis SIL" w:eastAsiaTheme="majorEastAsia" w:hAnsi="Charis SIL" w:cstheme="majorBidi"/>
      <w:b/>
      <w:iCs/>
    </w:rPr>
  </w:style>
  <w:style w:type="character" w:customStyle="1" w:styleId="Heading6Char">
    <w:name w:val="Heading 6 Char"/>
    <w:basedOn w:val="DefaultParagraphFont"/>
    <w:link w:val="Heading6"/>
    <w:uiPriority w:val="5"/>
    <w:rsid w:val="008963C3"/>
    <w:rPr>
      <w:rFonts w:ascii="Charis SIL" w:eastAsiaTheme="majorEastAsia" w:hAnsi="Charis SIL" w:cstheme="majorBidi"/>
      <w:b/>
      <w:iCs/>
    </w:rPr>
  </w:style>
  <w:style w:type="character" w:customStyle="1" w:styleId="Heading7Char">
    <w:name w:val="Heading 7 Char"/>
    <w:basedOn w:val="DefaultParagraphFont"/>
    <w:link w:val="Heading7"/>
    <w:uiPriority w:val="5"/>
    <w:rsid w:val="008963C3"/>
    <w:rPr>
      <w:rFonts w:ascii="Charis SIL" w:eastAsiaTheme="majorEastAsia" w:hAnsi="Charis SIL" w:cstheme="majorBidi"/>
      <w:b/>
    </w:rPr>
  </w:style>
  <w:style w:type="character" w:customStyle="1" w:styleId="Heading8Char">
    <w:name w:val="Heading 8 Char"/>
    <w:basedOn w:val="DefaultParagraphFont"/>
    <w:link w:val="Heading8"/>
    <w:uiPriority w:val="5"/>
    <w:rsid w:val="008963C3"/>
    <w:rPr>
      <w:rFonts w:ascii="Charis SIL" w:eastAsiaTheme="majorEastAsia" w:hAnsi="Charis SIL" w:cstheme="majorBidi"/>
      <w:b/>
      <w:szCs w:val="21"/>
    </w:rPr>
  </w:style>
  <w:style w:type="character" w:customStyle="1" w:styleId="Heading9Char">
    <w:name w:val="Heading 9 Char"/>
    <w:basedOn w:val="DefaultParagraphFont"/>
    <w:link w:val="Heading9"/>
    <w:uiPriority w:val="5"/>
    <w:rsid w:val="008963C3"/>
    <w:rPr>
      <w:rFonts w:ascii="Charis SIL" w:eastAsiaTheme="majorEastAsia" w:hAnsi="Charis SIL" w:cstheme="majorBidi"/>
      <w:b/>
      <w:iCs/>
      <w:szCs w:val="21"/>
    </w:rPr>
  </w:style>
  <w:style w:type="character" w:customStyle="1" w:styleId="Foreign">
    <w:name w:val="Foreign"/>
    <w:basedOn w:val="DefaultParagraphFont"/>
    <w:uiPriority w:val="2"/>
    <w:qFormat/>
    <w:rsid w:val="008963C3"/>
    <w:rPr>
      <w:i/>
    </w:rPr>
  </w:style>
  <w:style w:type="character" w:customStyle="1" w:styleId="CitationForm">
    <w:name w:val="Citation Form"/>
    <w:basedOn w:val="DefaultParagraphFont"/>
    <w:uiPriority w:val="2"/>
    <w:qFormat/>
    <w:rsid w:val="008963C3"/>
    <w:rPr>
      <w:i/>
      <w:noProof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8963C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963C3"/>
    <w:rPr>
      <w:rFonts w:ascii="Charis SIL" w:hAnsi="Charis SIL"/>
      <w:sz w:val="20"/>
      <w:szCs w:val="20"/>
    </w:rPr>
  </w:style>
  <w:style w:type="character" w:styleId="BookTitle">
    <w:name w:val="Book Title"/>
    <w:basedOn w:val="DefaultParagraphFont"/>
    <w:uiPriority w:val="2"/>
    <w:qFormat/>
    <w:rsid w:val="008963C3"/>
    <w:rPr>
      <w:b w:val="0"/>
      <w:bCs/>
      <w:i/>
      <w:iCs/>
      <w:spacing w:val="5"/>
    </w:rPr>
  </w:style>
  <w:style w:type="character" w:styleId="Emphasis">
    <w:name w:val="Emphasis"/>
    <w:basedOn w:val="DefaultParagraphFont"/>
    <w:uiPriority w:val="2"/>
    <w:qFormat/>
    <w:rsid w:val="008963C3"/>
    <w:rPr>
      <w:i/>
      <w:iCs/>
    </w:rPr>
  </w:style>
  <w:style w:type="character" w:styleId="SubtleEmphasis">
    <w:name w:val="Subtle Emphasis"/>
    <w:basedOn w:val="DefaultParagraphFont"/>
    <w:uiPriority w:val="1"/>
    <w:qFormat/>
    <w:rsid w:val="008963C3"/>
    <w:rPr>
      <w:b/>
      <w:i w:val="0"/>
      <w:iCs/>
      <w:color w:val="auto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52EA1"/>
    <w:pPr>
      <w:spacing w:before="120"/>
      <w:jc w:val="center"/>
    </w:pPr>
    <w:rPr>
      <w:i/>
      <w:iCs/>
      <w:sz w:val="20"/>
      <w:szCs w:val="18"/>
    </w:rPr>
  </w:style>
  <w:style w:type="paragraph" w:customStyle="1" w:styleId="ExampleHeading">
    <w:name w:val="Example Heading"/>
    <w:basedOn w:val="Normal"/>
    <w:next w:val="Example"/>
    <w:link w:val="ExampleHeadingChar"/>
    <w:uiPriority w:val="1"/>
    <w:qFormat/>
    <w:rsid w:val="008963C3"/>
    <w:pPr>
      <w:keepNext/>
      <w:keepLines/>
      <w:tabs>
        <w:tab w:val="left" w:pos="2160"/>
        <w:tab w:val="left" w:pos="5760"/>
      </w:tabs>
      <w:spacing w:before="120"/>
      <w:ind w:left="720"/>
    </w:pPr>
    <w:rPr>
      <w:u w:val="single"/>
    </w:rPr>
  </w:style>
  <w:style w:type="character" w:customStyle="1" w:styleId="ExampleHeadingChar">
    <w:name w:val="Example Heading Char"/>
    <w:basedOn w:val="DefaultParagraphFont"/>
    <w:link w:val="ExampleHeading"/>
    <w:uiPriority w:val="1"/>
    <w:rsid w:val="008963C3"/>
    <w:rPr>
      <w:rFonts w:ascii="Charis SIL" w:hAnsi="Charis SIL"/>
      <w:u w:val="single"/>
    </w:rPr>
  </w:style>
  <w:style w:type="paragraph" w:customStyle="1" w:styleId="Example">
    <w:name w:val="Example"/>
    <w:basedOn w:val="ListParagraph"/>
    <w:next w:val="Glosses"/>
    <w:link w:val="ExampleChar"/>
    <w:uiPriority w:val="1"/>
    <w:qFormat/>
    <w:rsid w:val="00090646"/>
    <w:pPr>
      <w:keepNext/>
      <w:keepLines/>
      <w:numPr>
        <w:numId w:val="0"/>
      </w:numPr>
      <w:ind w:left="720" w:hanging="720"/>
    </w:pPr>
    <w:rPr>
      <w:noProof/>
    </w:rPr>
  </w:style>
  <w:style w:type="character" w:customStyle="1" w:styleId="ExampleChar">
    <w:name w:val="Example Char"/>
    <w:basedOn w:val="ListParagraphChar"/>
    <w:link w:val="Example"/>
    <w:uiPriority w:val="1"/>
    <w:rsid w:val="00090646"/>
    <w:rPr>
      <w:rFonts w:ascii="Times New Roman" w:hAnsi="Times New Roman"/>
      <w:noProof/>
    </w:rPr>
  </w:style>
  <w:style w:type="paragraph" w:customStyle="1" w:styleId="Glosses">
    <w:name w:val="Glosses"/>
    <w:basedOn w:val="Example"/>
    <w:next w:val="Translation"/>
    <w:link w:val="GlossesChar"/>
    <w:uiPriority w:val="1"/>
    <w:qFormat/>
    <w:rsid w:val="00090646"/>
    <w:pPr>
      <w:spacing w:before="0"/>
      <w:ind w:firstLine="0"/>
    </w:pPr>
  </w:style>
  <w:style w:type="character" w:customStyle="1" w:styleId="GlossesChar">
    <w:name w:val="Glosses Char"/>
    <w:basedOn w:val="ExampleChar"/>
    <w:link w:val="Glosses"/>
    <w:uiPriority w:val="1"/>
    <w:rsid w:val="00090646"/>
    <w:rPr>
      <w:rFonts w:ascii="Times New Roman" w:hAnsi="Times New Roman"/>
      <w:noProof/>
    </w:rPr>
  </w:style>
  <w:style w:type="character" w:customStyle="1" w:styleId="Gloss">
    <w:name w:val="Gloss"/>
    <w:basedOn w:val="DefaultParagraphFont"/>
    <w:uiPriority w:val="1"/>
    <w:qFormat/>
    <w:rsid w:val="00090646"/>
    <w:rPr>
      <w:caps w:val="0"/>
      <w:smallCaps/>
      <w:noProof/>
      <w:lang w:val="en-US"/>
    </w:rPr>
  </w:style>
  <w:style w:type="paragraph" w:customStyle="1" w:styleId="Translation">
    <w:name w:val="Translation"/>
    <w:basedOn w:val="Glosses"/>
    <w:next w:val="Normal"/>
    <w:link w:val="TranslationChar"/>
    <w:uiPriority w:val="1"/>
    <w:qFormat/>
    <w:rsid w:val="008963C3"/>
    <w:pPr>
      <w:keepNext w:val="0"/>
      <w:tabs>
        <w:tab w:val="right" w:pos="10800"/>
      </w:tabs>
      <w:spacing w:after="120"/>
    </w:pPr>
  </w:style>
  <w:style w:type="character" w:customStyle="1" w:styleId="TranslationChar">
    <w:name w:val="Translation Char"/>
    <w:basedOn w:val="GlossesChar"/>
    <w:link w:val="Translation"/>
    <w:uiPriority w:val="1"/>
    <w:rsid w:val="008963C3"/>
    <w:rPr>
      <w:rFonts w:ascii="Charis SIL" w:hAnsi="Charis SIL"/>
      <w:noProof/>
    </w:rPr>
  </w:style>
  <w:style w:type="character" w:styleId="Hyperlink">
    <w:name w:val="Hyperlink"/>
    <w:basedOn w:val="DefaultParagraphFont"/>
    <w:uiPriority w:val="99"/>
    <w:unhideWhenUsed/>
    <w:rsid w:val="008963C3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963C3"/>
    <w:rPr>
      <w:rFonts w:ascii="Charis SIL" w:hAnsi="Charis SIL"/>
    </w:rPr>
  </w:style>
  <w:style w:type="character" w:styleId="Strong">
    <w:name w:val="Strong"/>
    <w:basedOn w:val="DefaultParagraphFont"/>
    <w:uiPriority w:val="2"/>
    <w:qFormat/>
    <w:rsid w:val="008963C3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8652D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2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f7cf2c9d3dc7fdc6/Dissertation/Resources/Disser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81E3032A-3E6E-49FD-A679-4D716E640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Dissertation.dotx</Template>
  <TotalTime>56</TotalTime>
  <Pages>24</Pages>
  <Words>959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W. Hieber</dc:creator>
  <cp:keywords/>
  <dc:description/>
  <cp:lastModifiedBy>Daniel W. Hieber</cp:lastModifiedBy>
  <cp:revision>15</cp:revision>
  <dcterms:created xsi:type="dcterms:W3CDTF">2018-01-10T10:37:00Z</dcterms:created>
  <dcterms:modified xsi:type="dcterms:W3CDTF">2018-05-16T15:23:00Z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16e9ee38-6fae-3fb0-bc64-3c2c28cb77dc</vt:lpwstr>
  </property>
  <property fmtid="{D5CDD505-2E9C-101B-9397-08002B2CF9AE}" pid="4" name="Mendeley Citation Style_1">
    <vt:lpwstr>http://www.zotero.org/styles/unified-style-linguistics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16th edition (author-date)</vt:lpwstr>
  </property>
  <property fmtid="{D5CDD505-2E9C-101B-9397-08002B2CF9AE}" pid="13" name="Mendeley Recent Style Id 4_1">
    <vt:lpwstr>http://www.zotero.org/styles/harvard1</vt:lpwstr>
  </property>
  <property fmtid="{D5CDD505-2E9C-101B-9397-08002B2CF9AE}" pid="14" name="Mendeley Recent Style Name 4_1">
    <vt:lpwstr>Harvard Reference format 1 (author-date)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7th edition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http://www.zotero.org/styles/unified-style-linguistics</vt:lpwstr>
  </property>
  <property fmtid="{D5CDD505-2E9C-101B-9397-08002B2CF9AE}" pid="24" name="Mendeley Recent Style Name 9_1">
    <vt:lpwstr>Unified style sheet for linguistics journals</vt:lpwstr>
  </property>
</Properties>
</file>